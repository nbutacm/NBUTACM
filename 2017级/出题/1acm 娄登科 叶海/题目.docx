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8B1BB" w14:textId="77777777" w:rsidR="00B40E32" w:rsidRDefault="00B40E32">
      <w:pPr>
        <w:ind w:firstLineChars="200" w:firstLine="420"/>
      </w:pPr>
    </w:p>
    <w:p w14:paraId="6EE715C4" w14:textId="77777777" w:rsidR="00B40E32" w:rsidRDefault="00B40E32">
      <w:pPr>
        <w:ind w:firstLineChars="200" w:firstLine="420"/>
      </w:pPr>
    </w:p>
    <w:p w14:paraId="323B014E" w14:textId="77777777" w:rsidR="00B40E32" w:rsidRDefault="00B40E32">
      <w:pPr>
        <w:ind w:firstLineChars="200" w:firstLine="420"/>
      </w:pPr>
    </w:p>
    <w:p w14:paraId="1CADE5FB" w14:textId="77777777" w:rsidR="00B40E32" w:rsidRDefault="00EA1BB4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题目：忍者的刺探任务</w:t>
      </w:r>
    </w:p>
    <w:p w14:paraId="565C7D16" w14:textId="77777777" w:rsidR="00B40E32" w:rsidRDefault="00B40E32">
      <w:pPr>
        <w:ind w:firstLineChars="200" w:firstLine="420"/>
        <w:rPr>
          <w:b/>
          <w:bCs/>
        </w:rPr>
      </w:pPr>
    </w:p>
    <w:p w14:paraId="3537A9F5" w14:textId="77777777" w:rsidR="00B40E32" w:rsidRDefault="00EA1BB4">
      <w:pPr>
        <w:rPr>
          <w:b/>
          <w:bCs/>
        </w:rPr>
      </w:pPr>
      <w:r>
        <w:rPr>
          <w:rFonts w:hint="eastAsia"/>
          <w:b/>
          <w:bCs/>
        </w:rPr>
        <w:t>时间限制：</w:t>
      </w:r>
      <w:r>
        <w:rPr>
          <w:rFonts w:hint="eastAsia"/>
        </w:rPr>
        <w:t>1000ms</w:t>
      </w:r>
    </w:p>
    <w:p w14:paraId="337FE43C" w14:textId="77777777" w:rsidR="00B40E32" w:rsidRDefault="00B40E32">
      <w:pPr>
        <w:ind w:firstLineChars="200" w:firstLine="420"/>
      </w:pPr>
    </w:p>
    <w:p w14:paraId="4C63AF88" w14:textId="77777777" w:rsidR="00B40E32" w:rsidRDefault="00EA1BB4">
      <w:r>
        <w:rPr>
          <w:rFonts w:hint="eastAsia"/>
          <w:b/>
          <w:bCs/>
        </w:rPr>
        <w:t>内存限制</w:t>
      </w:r>
      <w:r>
        <w:rPr>
          <w:rFonts w:hint="eastAsia"/>
        </w:rPr>
        <w:t>：</w:t>
      </w:r>
      <w:r>
        <w:rPr>
          <w:rFonts w:hint="eastAsia"/>
        </w:rPr>
        <w:t>65535kb</w:t>
      </w:r>
    </w:p>
    <w:p w14:paraId="2751D72A" w14:textId="77777777" w:rsidR="00B40E32" w:rsidRDefault="00B40E32"/>
    <w:p w14:paraId="09B8292C" w14:textId="77777777" w:rsidR="00B40E32" w:rsidRDefault="00EA1BB4">
      <w:pPr>
        <w:rPr>
          <w:b/>
          <w:bCs/>
        </w:rPr>
      </w:pPr>
      <w:r>
        <w:rPr>
          <w:rFonts w:hint="eastAsia"/>
          <w:b/>
          <w:bCs/>
        </w:rPr>
        <w:t>题目描述</w:t>
      </w:r>
      <w:r>
        <w:rPr>
          <w:rFonts w:hint="eastAsia"/>
          <w:b/>
          <w:bCs/>
        </w:rPr>
        <w:t>:</w:t>
      </w:r>
    </w:p>
    <w:p w14:paraId="79103853" w14:textId="77777777" w:rsidR="00B40E32" w:rsidRDefault="00EA1BB4">
      <w:pPr>
        <w:ind w:firstLineChars="200" w:firstLine="420"/>
      </w:pPr>
      <w:r>
        <w:rPr>
          <w:rFonts w:hint="eastAsia"/>
        </w:rPr>
        <w:t>日本战国时期，岛津家的忍者组织为了完成大名的任务，需要去其他大名的领地刺探情报，但是部分其他大名的辖地并不是相邻的，而且路径也不是唯一的，所以你需要帮他计算出遍历所有目标的最少路径，并且如果路途中守军武力值大于忍者，则忍者不能过这条路。</w:t>
      </w:r>
    </w:p>
    <w:p w14:paraId="7E4DC2F5" w14:textId="77777777" w:rsidR="00B40E32" w:rsidRDefault="00B40E32"/>
    <w:p w14:paraId="083D261F" w14:textId="77777777" w:rsidR="00B40E32" w:rsidRDefault="00EA1BB4">
      <w:pPr>
        <w:rPr>
          <w:b/>
          <w:bCs/>
        </w:rPr>
      </w:pPr>
      <w:r>
        <w:rPr>
          <w:rFonts w:hint="eastAsia"/>
          <w:b/>
          <w:bCs/>
        </w:rPr>
        <w:t>Input</w:t>
      </w:r>
      <w:r>
        <w:rPr>
          <w:rFonts w:hint="eastAsia"/>
          <w:b/>
          <w:bCs/>
        </w:rPr>
        <w:t>：</w:t>
      </w:r>
    </w:p>
    <w:p w14:paraId="2CEC2324" w14:textId="77777777" w:rsidR="00B40E32" w:rsidRDefault="00EA1BB4">
      <w:r>
        <w:rPr>
          <w:rFonts w:hint="eastAsia"/>
        </w:rPr>
        <w:t>第一行输入整数</w:t>
      </w:r>
      <w:r>
        <w:rPr>
          <w:rFonts w:hint="eastAsia"/>
        </w:rPr>
        <w:t>T(1 &lt;= T &lt;= 100),</w:t>
      </w:r>
      <w:r>
        <w:rPr>
          <w:rFonts w:hint="eastAsia"/>
        </w:rPr>
        <w:t>表明有</w:t>
      </w:r>
      <w:r>
        <w:rPr>
          <w:rFonts w:hint="eastAsia"/>
        </w:rPr>
        <w:t>T</w:t>
      </w:r>
      <w:r>
        <w:rPr>
          <w:rFonts w:hint="eastAsia"/>
        </w:rPr>
        <w:t>组数据。</w:t>
      </w:r>
    </w:p>
    <w:p w14:paraId="7A0CF889" w14:textId="77777777" w:rsidR="00B40E32" w:rsidRDefault="00EA1BB4">
      <w:r>
        <w:rPr>
          <w:rFonts w:hint="eastAsia"/>
        </w:rPr>
        <w:t>第二行输入整数</w:t>
      </w:r>
      <w:r>
        <w:rPr>
          <w:rFonts w:hint="eastAsia"/>
        </w:rPr>
        <w:t>,o,m,n(0&lt;=o&lt;=10,1&lt;=m&lt;=500,0&lt;=n&lt;</w:t>
      </w:r>
      <w:r>
        <w:rPr>
          <w:rFonts w:hint="eastAsia"/>
        </w:rPr>
        <w:t>=1000),</w:t>
      </w:r>
      <w:r>
        <w:rPr>
          <w:rFonts w:hint="eastAsia"/>
        </w:rPr>
        <w:t>分别表明忍者的武力值，刺探的大名城镇数量，连接大名城镇的路径数量。</w:t>
      </w:r>
    </w:p>
    <w:p w14:paraId="5EA7A584" w14:textId="77777777" w:rsidR="00B40E32" w:rsidRDefault="00EA1BB4">
      <w:pPr>
        <w:rPr>
          <w:rFonts w:hint="eastAsia"/>
        </w:rPr>
      </w:pPr>
      <w:r>
        <w:rPr>
          <w:rFonts w:hint="eastAsia"/>
        </w:rPr>
        <w:t>后面</w:t>
      </w:r>
      <w:r>
        <w:rPr>
          <w:rFonts w:hint="eastAsia"/>
        </w:rPr>
        <w:t>n</w:t>
      </w:r>
      <w:r>
        <w:rPr>
          <w:rFonts w:hint="eastAsia"/>
        </w:rPr>
        <w:t>行数据，输入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(1 &lt;= a,b &lt;= m , 0 &lt;= c &lt;= 100, 0 &lt;= d &lt;= 10)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之前有路径长度为</w:t>
      </w:r>
      <w:r>
        <w:rPr>
          <w:rFonts w:hint="eastAsia"/>
        </w:rPr>
        <w:t>c</w:t>
      </w:r>
      <w:r>
        <w:rPr>
          <w:rFonts w:hint="eastAsia"/>
        </w:rPr>
        <w:t>的路，且</w:t>
      </w:r>
      <w:r>
        <w:rPr>
          <w:rFonts w:hint="eastAsia"/>
        </w:rPr>
        <w:t>d</w:t>
      </w:r>
      <w:r>
        <w:rPr>
          <w:rFonts w:hint="eastAsia"/>
        </w:rPr>
        <w:t>为路径上守军的武力值。</w:t>
      </w:r>
    </w:p>
    <w:p w14:paraId="60859BA2" w14:textId="77777777" w:rsidR="00B40E32" w:rsidRDefault="00EA1BB4">
      <w:r>
        <w:rPr>
          <w:rFonts w:hint="eastAsia"/>
        </w:rPr>
        <w:t>并且每组数据空一行</w:t>
      </w:r>
    </w:p>
    <w:p w14:paraId="00B07829" w14:textId="77777777" w:rsidR="00B40E32" w:rsidRDefault="00EA1BB4">
      <w:pPr>
        <w:rPr>
          <w:b/>
          <w:bCs/>
        </w:rPr>
      </w:pPr>
      <w:r>
        <w:rPr>
          <w:rFonts w:hint="eastAsia"/>
          <w:b/>
          <w:bCs/>
        </w:rPr>
        <w:t>Output</w:t>
      </w:r>
      <w:r>
        <w:rPr>
          <w:rFonts w:hint="eastAsia"/>
          <w:b/>
          <w:bCs/>
        </w:rPr>
        <w:t>：</w:t>
      </w:r>
    </w:p>
    <w:p w14:paraId="0CFE7C5D" w14:textId="77777777" w:rsidR="00B40E32" w:rsidRDefault="00EA1BB4">
      <w:r>
        <w:rPr>
          <w:rFonts w:hint="eastAsia"/>
        </w:rPr>
        <w:t>如果忍者可以刺探成功，则输出“</w:t>
      </w:r>
      <w:r w:rsidR="00ED1165">
        <w:rPr>
          <w:rFonts w:hint="eastAsia"/>
        </w:rPr>
        <w:t>YES</w:t>
      </w:r>
      <w:r>
        <w:rPr>
          <w:rFonts w:hint="eastAsia"/>
        </w:rPr>
        <w:t>”，并再换行输出路径的总值</w:t>
      </w:r>
    </w:p>
    <w:p w14:paraId="19F5A97F" w14:textId="77777777" w:rsidR="00B40E32" w:rsidRDefault="00EA1BB4">
      <w:r>
        <w:rPr>
          <w:rFonts w:hint="eastAsia"/>
        </w:rPr>
        <w:t>如果忍者刺探失败，则输出“</w:t>
      </w:r>
      <w:r w:rsidR="00ED1165"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NO</w:t>
      </w:r>
      <w:r>
        <w:rPr>
          <w:rFonts w:hint="eastAsia"/>
        </w:rPr>
        <w:t>”</w:t>
      </w:r>
    </w:p>
    <w:p w14:paraId="0074247A" w14:textId="77777777" w:rsidR="00B40E32" w:rsidRDefault="00B40E32"/>
    <w:p w14:paraId="02A8020D" w14:textId="77777777" w:rsidR="00B40E32" w:rsidRDefault="00EA1BB4">
      <w:pPr>
        <w:rPr>
          <w:b/>
        </w:rPr>
      </w:pPr>
      <w:r>
        <w:rPr>
          <w:rFonts w:ascii="宋体" w:eastAsia="宋体" w:hAnsi="宋体" w:cs="宋体"/>
          <w:b/>
          <w:color w:val="000000"/>
          <w:sz w:val="27"/>
          <w:szCs w:val="27"/>
        </w:rPr>
        <w:t>Sample</w:t>
      </w:r>
      <w:r>
        <w:rPr>
          <w:rFonts w:ascii="宋体" w:eastAsia="宋体" w:hAnsi="宋体" w:cs="宋体" w:hint="eastAsia"/>
          <w:b/>
          <w:color w:val="000000"/>
          <w:sz w:val="27"/>
          <w:szCs w:val="27"/>
        </w:rPr>
        <w:t xml:space="preserve"> </w:t>
      </w:r>
      <w:r>
        <w:rPr>
          <w:rFonts w:ascii="宋体" w:eastAsia="宋体" w:hAnsi="宋体" w:cs="宋体"/>
          <w:b/>
          <w:color w:val="000000"/>
          <w:sz w:val="27"/>
          <w:szCs w:val="27"/>
        </w:rPr>
        <w:t>Input</w:t>
      </w:r>
      <w:r>
        <w:rPr>
          <w:rFonts w:hint="eastAsia"/>
          <w:b/>
        </w:rPr>
        <w:t>：</w:t>
      </w:r>
    </w:p>
    <w:p w14:paraId="02635E85" w14:textId="77777777" w:rsidR="00B40E32" w:rsidRDefault="00EA1BB4">
      <w:r>
        <w:rPr>
          <w:rFonts w:hint="eastAsia"/>
        </w:rPr>
        <w:t>2</w:t>
      </w:r>
    </w:p>
    <w:p w14:paraId="392DB49C" w14:textId="77777777" w:rsidR="00B40E32" w:rsidRDefault="00EA1BB4">
      <w:r>
        <w:rPr>
          <w:rFonts w:hint="eastAsia"/>
        </w:rPr>
        <w:t>2 3 4</w:t>
      </w:r>
    </w:p>
    <w:p w14:paraId="29769289" w14:textId="77777777" w:rsidR="00B40E32" w:rsidRDefault="00EA1BB4">
      <w:r>
        <w:rPr>
          <w:rFonts w:hint="eastAsia"/>
        </w:rPr>
        <w:t>1 2 3 1</w:t>
      </w:r>
    </w:p>
    <w:p w14:paraId="44E049F7" w14:textId="77777777" w:rsidR="00B40E32" w:rsidRDefault="00EA1BB4">
      <w:r>
        <w:rPr>
          <w:rFonts w:hint="eastAsia"/>
        </w:rPr>
        <w:t>1 3 2 2</w:t>
      </w:r>
    </w:p>
    <w:p w14:paraId="6B826B69" w14:textId="77777777" w:rsidR="00B40E32" w:rsidRDefault="00EA1BB4">
      <w:r>
        <w:rPr>
          <w:rFonts w:hint="eastAsia"/>
        </w:rPr>
        <w:t>2 3 1 4</w:t>
      </w:r>
    </w:p>
    <w:p w14:paraId="055F7D74" w14:textId="77777777" w:rsidR="00B40E32" w:rsidRDefault="00EA1BB4">
      <w:r>
        <w:rPr>
          <w:rFonts w:hint="eastAsia"/>
        </w:rPr>
        <w:t>2 3 2 1</w:t>
      </w:r>
    </w:p>
    <w:p w14:paraId="3B5C8A9B" w14:textId="77777777" w:rsidR="00B40E32" w:rsidRDefault="00B40E32"/>
    <w:p w14:paraId="683E3060" w14:textId="77777777" w:rsidR="00B40E32" w:rsidRDefault="00EA1BB4">
      <w:r>
        <w:rPr>
          <w:rFonts w:hint="eastAsia"/>
        </w:rPr>
        <w:t>1 3 3</w:t>
      </w:r>
    </w:p>
    <w:p w14:paraId="34D2CB70" w14:textId="77777777" w:rsidR="00B40E32" w:rsidRDefault="00EA1BB4">
      <w:r>
        <w:rPr>
          <w:rFonts w:hint="eastAsia"/>
        </w:rPr>
        <w:t>1 2 3 1</w:t>
      </w:r>
    </w:p>
    <w:p w14:paraId="15D34522" w14:textId="77777777" w:rsidR="00B40E32" w:rsidRDefault="00EA1BB4">
      <w:r>
        <w:rPr>
          <w:rFonts w:hint="eastAsia"/>
        </w:rPr>
        <w:t>2 1 2 2</w:t>
      </w:r>
    </w:p>
    <w:p w14:paraId="650FDABA" w14:textId="77777777" w:rsidR="00B40E32" w:rsidRDefault="00EA1BB4">
      <w:r>
        <w:rPr>
          <w:rFonts w:hint="eastAsia"/>
        </w:rPr>
        <w:t>2 3 1 2</w:t>
      </w:r>
    </w:p>
    <w:p w14:paraId="2C47064F" w14:textId="77777777" w:rsidR="00B40E32" w:rsidRDefault="00B40E32"/>
    <w:p w14:paraId="3BC9DE64" w14:textId="77777777" w:rsidR="00B40E32" w:rsidRDefault="00EA1BB4">
      <w:pPr>
        <w:rPr>
          <w:b/>
        </w:rPr>
      </w:pPr>
      <w:r>
        <w:rPr>
          <w:rFonts w:ascii="宋体" w:eastAsia="宋体" w:hAnsi="宋体" w:cs="宋体"/>
          <w:b/>
          <w:color w:val="000000"/>
          <w:sz w:val="27"/>
          <w:szCs w:val="27"/>
        </w:rPr>
        <w:t>Sample</w:t>
      </w:r>
      <w:r>
        <w:rPr>
          <w:rFonts w:ascii="宋体" w:eastAsia="宋体" w:hAnsi="宋体" w:cs="宋体" w:hint="eastAsia"/>
          <w:b/>
          <w:color w:val="000000"/>
          <w:sz w:val="27"/>
          <w:szCs w:val="27"/>
        </w:rPr>
        <w:t xml:space="preserve"> </w:t>
      </w:r>
      <w:r>
        <w:rPr>
          <w:rFonts w:hint="eastAsia"/>
          <w:b/>
        </w:rPr>
        <w:t>Output</w:t>
      </w:r>
      <w:r>
        <w:rPr>
          <w:rFonts w:hint="eastAsia"/>
          <w:b/>
        </w:rPr>
        <w:t>：</w:t>
      </w:r>
    </w:p>
    <w:p w14:paraId="4A656610" w14:textId="29E2CA4D" w:rsidR="00B40E32" w:rsidRDefault="00347F7B">
      <w:pP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YES</w:t>
      </w:r>
    </w:p>
    <w:p w14:paraId="2F095572" w14:textId="77777777" w:rsidR="00B40E32" w:rsidRDefault="00EA1BB4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t>4</w:t>
      </w:r>
    </w:p>
    <w:p w14:paraId="141FC3E5" w14:textId="6D783576" w:rsidR="00B40E32" w:rsidRDefault="00EA1BB4">
      <w:pP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NO</w:t>
      </w:r>
      <w:bookmarkStart w:id="0" w:name="_GoBack"/>
      <w:bookmarkEnd w:id="0"/>
    </w:p>
    <w:p w14:paraId="21AAD4A0" w14:textId="77777777" w:rsidR="00B40E32" w:rsidRDefault="00B40E32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</w:p>
    <w:sectPr w:rsidR="00B40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embedSystemFonts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EE79D3"/>
    <w:rsid w:val="00347F7B"/>
    <w:rsid w:val="00B40E32"/>
    <w:rsid w:val="00EA1BB4"/>
    <w:rsid w:val="00ED1165"/>
    <w:rsid w:val="29516C3B"/>
    <w:rsid w:val="38EE79D3"/>
    <w:rsid w:val="4CB3433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60CAA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enovo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C:\Users\lenovo\AppData\Roaming\Kingsoft\wps\addons\pool\win-i386\knewfileruby_1.0.0.10\template\wps\0.docx</Template>
  <TotalTime>166</TotalTime>
  <Pages>2</Pages>
  <Words>83</Words>
  <Characters>476</Characters>
  <Application>Microsoft Macintosh Word</Application>
  <DocSecurity>0</DocSecurity>
  <Lines>3</Lines>
  <Paragraphs>1</Paragraphs>
  <ScaleCrop>false</ScaleCrop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娄登科</dc:creator>
  <cp:lastModifiedBy>陈 鸿宇</cp:lastModifiedBy>
  <cp:revision>4</cp:revision>
  <dcterms:created xsi:type="dcterms:W3CDTF">2018-07-27T01:36:00Z</dcterms:created>
  <dcterms:modified xsi:type="dcterms:W3CDTF">2018-07-27T18:27:00Z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