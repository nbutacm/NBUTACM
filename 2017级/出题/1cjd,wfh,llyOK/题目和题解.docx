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75991" w14:textId="77777777" w:rsidR="00874104" w:rsidRDefault="00546DB5">
      <w:pPr>
        <w:rPr>
          <w:b/>
          <w:bCs/>
        </w:rPr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sz w:val="36"/>
          <w:szCs w:val="36"/>
        </w:rPr>
        <w:t>Death bank water(</w:t>
      </w:r>
      <w:r>
        <w:rPr>
          <w:rFonts w:hint="eastAsia"/>
          <w:b/>
          <w:bCs/>
          <w:sz w:val="36"/>
          <w:szCs w:val="36"/>
        </w:rPr>
        <w:t>死库水</w:t>
      </w:r>
      <w:r>
        <w:rPr>
          <w:rFonts w:hint="eastAsia"/>
          <w:b/>
          <w:bCs/>
          <w:sz w:val="36"/>
          <w:szCs w:val="36"/>
        </w:rPr>
        <w:t>)</w:t>
      </w:r>
    </w:p>
    <w:p w14:paraId="7BF3D9ED" w14:textId="77777777" w:rsidR="00874104" w:rsidRDefault="00546DB5">
      <w:pPr>
        <w:ind w:left="420" w:firstLine="420"/>
      </w:pPr>
      <w:r>
        <w:rPr>
          <w:rFonts w:hint="eastAsia"/>
        </w:rPr>
        <w:t>不知不觉间又临近最炎热的八月份了，正好，</w:t>
      </w:r>
      <w:r>
        <w:rPr>
          <w:rFonts w:hint="eastAsia"/>
        </w:rPr>
        <w:t>欧气爆棚的相川步抽到了水上乐园免费券（四人份）。本着不浪费的原则，步带上了魔法少女春奈，吸血忍者瑟拉芬和最喜欢的死灵法师优克莉伍德·海尔赛兹，一家四口前往水上乐园。</w:t>
      </w:r>
    </w:p>
    <w:p w14:paraId="54FC5986" w14:textId="77777777" w:rsidR="00874104" w:rsidRDefault="00546DB5">
      <w:pPr>
        <w:ind w:left="420" w:firstLine="420"/>
      </w:pPr>
      <w:r>
        <w:rPr>
          <w:rFonts w:hint="eastAsia"/>
        </w:rPr>
        <w:t>此时，因为成功创造出了魔力转移装置的春奈从优那儿转移了装置，不担心会魔力紊乱的优能正常说话了。</w:t>
      </w:r>
    </w:p>
    <w:p w14:paraId="70035067" w14:textId="77777777" w:rsidR="00874104" w:rsidRDefault="00874104">
      <w:pPr>
        <w:ind w:left="420" w:firstLine="420"/>
      </w:pPr>
    </w:p>
    <w:p w14:paraId="4A3080BE" w14:textId="77777777" w:rsidR="00874104" w:rsidRDefault="00546DB5">
      <w:pPr>
        <w:ind w:left="420" w:firstLine="420"/>
      </w:pPr>
      <w:r>
        <w:rPr>
          <w:rFonts w:hint="eastAsia"/>
          <w:noProof/>
        </w:rPr>
        <w:drawing>
          <wp:inline distT="0" distB="0" distL="114300" distR="114300" wp14:anchorId="48292D7E" wp14:editId="6EC31E93">
            <wp:extent cx="5266690" cy="2962275"/>
            <wp:effectExtent l="0" t="0" r="10160" b="9525"/>
            <wp:docPr id="1" name="图片 1" descr="c8177f3e6709c93d3e7e4b599f3df8dcd00054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8177f3e6709c93d3e7e4b599f3df8dcd000548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E6A5" w14:textId="77777777" w:rsidR="00874104" w:rsidRDefault="00874104">
      <w:pPr>
        <w:ind w:left="420" w:firstLine="420"/>
      </w:pPr>
    </w:p>
    <w:p w14:paraId="2CE817D1" w14:textId="77777777" w:rsidR="00874104" w:rsidRDefault="00546DB5">
      <w:pPr>
        <w:ind w:left="420" w:firstLine="420"/>
      </w:pPr>
      <w:r>
        <w:rPr>
          <w:rFonts w:hint="eastAsia"/>
        </w:rPr>
        <w:t>望着清澈见底（实则脏的一匹）的游泳池，优发出了提问：“如果要造一个体积为定数</w:t>
      </w:r>
      <w:r>
        <w:rPr>
          <w:rFonts w:hint="eastAsia"/>
        </w:rPr>
        <w:t>V</w:t>
      </w:r>
      <w:r>
        <w:rPr>
          <w:rFonts w:hint="eastAsia"/>
        </w:rPr>
        <w:t>的长方体游泳池，应该如何选择水池的尺寸，才能使它的表面积最小呢？”步急切地想要在优面前表现一番，但是他不会算这个问题，你能帮助他计算吗？</w:t>
      </w:r>
    </w:p>
    <w:p w14:paraId="5EE67887" w14:textId="77777777" w:rsidR="00874104" w:rsidRDefault="00874104">
      <w:pPr>
        <w:ind w:left="420" w:firstLine="420"/>
      </w:pPr>
    </w:p>
    <w:p w14:paraId="4AAAB772" w14:textId="77777777" w:rsidR="00874104" w:rsidRDefault="00546DB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Input</w:t>
      </w:r>
    </w:p>
    <w:p w14:paraId="124C798B" w14:textId="77777777" w:rsidR="00874104" w:rsidRDefault="00546DB5">
      <w:pPr>
        <w:ind w:left="420" w:firstLine="420"/>
      </w:pPr>
      <w:r>
        <w:rPr>
          <w:rFonts w:hint="eastAsia"/>
        </w:rPr>
        <w:t>第一行一个整数</w:t>
      </w:r>
      <w:r>
        <w:rPr>
          <w:rFonts w:hint="eastAsia"/>
        </w:rPr>
        <w:t>T</w:t>
      </w:r>
      <w:r>
        <w:rPr>
          <w:rFonts w:hint="eastAsia"/>
        </w:rPr>
        <w:t>，表示有</w:t>
      </w:r>
      <w:r>
        <w:rPr>
          <w:rFonts w:hint="eastAsia"/>
        </w:rPr>
        <w:t>T</w:t>
      </w:r>
      <w:r>
        <w:rPr>
          <w:rFonts w:hint="eastAsia"/>
        </w:rPr>
        <w:t>组数据。</w:t>
      </w:r>
    </w:p>
    <w:p w14:paraId="1ADF76E8" w14:textId="77777777" w:rsidR="00874104" w:rsidRDefault="00546DB5">
      <w:pPr>
        <w:ind w:left="420" w:firstLine="420"/>
      </w:pPr>
      <w:r>
        <w:rPr>
          <w:rFonts w:hint="eastAsia"/>
        </w:rPr>
        <w:t>接着</w:t>
      </w:r>
      <w:r>
        <w:rPr>
          <w:rFonts w:hint="eastAsia"/>
        </w:rPr>
        <w:t xml:space="preserve"> T </w:t>
      </w:r>
      <w:r>
        <w:rPr>
          <w:rFonts w:hint="eastAsia"/>
        </w:rPr>
        <w:t>行，每行</w:t>
      </w:r>
      <w:r>
        <w:rPr>
          <w:rFonts w:hint="eastAsia"/>
        </w:rPr>
        <w:t xml:space="preserve"> 1 </w:t>
      </w:r>
      <w:r>
        <w:rPr>
          <w:rFonts w:hint="eastAsia"/>
        </w:rPr>
        <w:t>个整数</w:t>
      </w:r>
      <w:r>
        <w:rPr>
          <w:rFonts w:hint="eastAsia"/>
        </w:rPr>
        <w:t xml:space="preserve"> V </w:t>
      </w:r>
      <w:r>
        <w:rPr>
          <w:rFonts w:hint="eastAsia"/>
        </w:rPr>
        <w:t>，代表给定的要造的游泳池体积。</w:t>
      </w:r>
    </w:p>
    <w:p w14:paraId="09E1589C" w14:textId="77777777" w:rsidR="00874104" w:rsidRDefault="00546DB5">
      <w:pPr>
        <w:ind w:left="420" w:firstLine="420"/>
      </w:pPr>
      <w:r>
        <w:rPr>
          <w:rFonts w:hint="eastAsia"/>
        </w:rPr>
        <w:t>T&lt;100000 ,V&lt;1e18</w:t>
      </w:r>
    </w:p>
    <w:p w14:paraId="2511003C" w14:textId="77777777" w:rsidR="00874104" w:rsidRDefault="00874104">
      <w:pPr>
        <w:ind w:left="420" w:firstLine="420"/>
      </w:pPr>
    </w:p>
    <w:p w14:paraId="1842D40B" w14:textId="77777777" w:rsidR="00874104" w:rsidRDefault="00546DB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Output</w:t>
      </w:r>
    </w:p>
    <w:p w14:paraId="56CD6018" w14:textId="77777777" w:rsidR="00874104" w:rsidRDefault="00546DB5">
      <w:pPr>
        <w:ind w:left="420" w:firstLine="420"/>
      </w:pPr>
      <w:r>
        <w:rPr>
          <w:rFonts w:hint="eastAsia"/>
        </w:rPr>
        <w:t>对于每组数据，输出最小表面积对应的长，宽，高</w:t>
      </w:r>
      <w:r>
        <w:rPr>
          <w:rFonts w:hint="eastAsia"/>
        </w:rPr>
        <w:t>,</w:t>
      </w:r>
      <w:r>
        <w:rPr>
          <w:rFonts w:hint="eastAsia"/>
        </w:rPr>
        <w:t>保留两位小数</w:t>
      </w:r>
      <w:r>
        <w:rPr>
          <w:rFonts w:hint="eastAsia"/>
        </w:rPr>
        <w:t>。</w:t>
      </w:r>
      <w:bookmarkStart w:id="0" w:name="_GoBack"/>
      <w:bookmarkEnd w:id="0"/>
    </w:p>
    <w:p w14:paraId="1FEC581B" w14:textId="77777777" w:rsidR="00874104" w:rsidRDefault="00874104">
      <w:pPr>
        <w:ind w:left="420" w:firstLine="420"/>
      </w:pPr>
    </w:p>
    <w:p w14:paraId="48FCC00D" w14:textId="77777777" w:rsidR="00874104" w:rsidRDefault="00546DB5">
      <w:pPr>
        <w:ind w:left="420" w:firstLine="420"/>
      </w:pPr>
      <w:r>
        <w:rPr>
          <w:rFonts w:hint="eastAsia"/>
        </w:rPr>
        <w:t>Time limit 1000 ms</w:t>
      </w:r>
    </w:p>
    <w:p w14:paraId="23608E10" w14:textId="77777777" w:rsidR="00874104" w:rsidRDefault="00546DB5">
      <w:pPr>
        <w:ind w:left="420" w:firstLine="420"/>
      </w:pPr>
      <w:r>
        <w:rPr>
          <w:rFonts w:hint="eastAsia"/>
        </w:rPr>
        <w:t>Memory limit 32768 k</w:t>
      </w:r>
      <w:r>
        <w:rPr>
          <w:rFonts w:hint="eastAsia"/>
        </w:rPr>
        <w:t>B</w:t>
      </w:r>
    </w:p>
    <w:p w14:paraId="4A36BF66" w14:textId="77777777" w:rsidR="00874104" w:rsidRDefault="00874104">
      <w:pPr>
        <w:ind w:left="420" w:firstLine="420"/>
      </w:pPr>
    </w:p>
    <w:p w14:paraId="31597FC0" w14:textId="77777777" w:rsidR="00874104" w:rsidRDefault="00546DB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Sample Input</w:t>
      </w:r>
    </w:p>
    <w:p w14:paraId="5186BE78" w14:textId="77777777" w:rsidR="00874104" w:rsidRDefault="00546DB5">
      <w:pPr>
        <w:ind w:left="420" w:firstLine="420"/>
      </w:pPr>
      <w:r>
        <w:rPr>
          <w:rFonts w:hint="eastAsia"/>
        </w:rPr>
        <w:t>1</w:t>
      </w:r>
    </w:p>
    <w:p w14:paraId="3945D3A4" w14:textId="77777777" w:rsidR="00874104" w:rsidRDefault="00546DB5">
      <w:pPr>
        <w:ind w:left="420" w:firstLine="420"/>
        <w:rPr>
          <w:b/>
          <w:bCs/>
        </w:rPr>
      </w:pPr>
      <w:r>
        <w:rPr>
          <w:rFonts w:hint="eastAsia"/>
        </w:rPr>
        <w:t>4</w:t>
      </w:r>
    </w:p>
    <w:p w14:paraId="46D51072" w14:textId="77777777" w:rsidR="00874104" w:rsidRDefault="00546DB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t>Sample Output</w:t>
      </w:r>
    </w:p>
    <w:p w14:paraId="76E4C565" w14:textId="77777777" w:rsidR="00874104" w:rsidRDefault="00546DB5">
      <w:pPr>
        <w:ind w:left="420" w:firstLine="420"/>
        <w:rPr>
          <w:b/>
          <w:bCs/>
        </w:rPr>
      </w:pPr>
      <w:r>
        <w:rPr>
          <w:rFonts w:hint="eastAsia"/>
          <w:b/>
          <w:bCs/>
        </w:rPr>
        <w:lastRenderedPageBreak/>
        <w:t>2 2 1</w:t>
      </w:r>
    </w:p>
    <w:p w14:paraId="4175A7AE" w14:textId="77777777" w:rsidR="00874104" w:rsidRDefault="00874104">
      <w:pPr>
        <w:ind w:left="420" w:firstLine="420"/>
      </w:pPr>
    </w:p>
    <w:p w14:paraId="59AE9EF1" w14:textId="77777777" w:rsidR="00874104" w:rsidRDefault="00546DB5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题解：</w:t>
      </w:r>
    </w:p>
    <w:p w14:paraId="1B147080" w14:textId="77777777" w:rsidR="00874104" w:rsidRDefault="00546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设游泳池的长为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，宽为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，高为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，则游泳池表面积为</w:t>
      </w:r>
    </w:p>
    <w:p w14:paraId="7A2C9605" w14:textId="77777777" w:rsidR="00874104" w:rsidRDefault="00546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A=ab+2ac+2bc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a&gt;0,b&gt;0,c&gt;0</w:t>
      </w:r>
      <w:r>
        <w:rPr>
          <w:rFonts w:hint="eastAsia"/>
          <w:sz w:val="28"/>
          <w:szCs w:val="28"/>
        </w:rPr>
        <w:t>）</w:t>
      </w:r>
    </w:p>
    <w:p w14:paraId="1B842E83" w14:textId="77777777" w:rsidR="00874104" w:rsidRDefault="00546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约束条件</w:t>
      </w:r>
      <w:r>
        <w:rPr>
          <w:rFonts w:hint="eastAsia"/>
          <w:sz w:val="28"/>
          <w:szCs w:val="28"/>
        </w:rPr>
        <w:t>abc=v</w:t>
      </w:r>
    </w:p>
    <w:p w14:paraId="38F91242" w14:textId="77777777" w:rsidR="00874104" w:rsidRDefault="00546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做拉格朗日函数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a,b,c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=ab+2ac+2bc+</w:t>
      </w:r>
      <w:r>
        <w:rPr>
          <w:rFonts w:hint="eastAsia"/>
          <w:sz w:val="28"/>
          <w:szCs w:val="28"/>
        </w:rPr>
        <w:t>λ（</w:t>
      </w:r>
      <w:r>
        <w:rPr>
          <w:rFonts w:hint="eastAsia"/>
          <w:sz w:val="28"/>
          <w:szCs w:val="28"/>
        </w:rPr>
        <w:t>abc-v</w:t>
      </w:r>
      <w:r>
        <w:rPr>
          <w:rFonts w:hint="eastAsia"/>
          <w:sz w:val="28"/>
          <w:szCs w:val="28"/>
        </w:rPr>
        <w:t>）</w:t>
      </w:r>
    </w:p>
    <w:p w14:paraId="463E506F" w14:textId="77777777" w:rsidR="00874104" w:rsidRDefault="00546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>
        <w:rPr>
          <w:rFonts w:hint="eastAsia"/>
          <w:sz w:val="28"/>
          <w:szCs w:val="28"/>
        </w:rPr>
        <w:t xml:space="preserve"> La=b+2c+</w:t>
      </w:r>
      <w:r>
        <w:rPr>
          <w:rFonts w:hint="eastAsia"/>
          <w:sz w:val="28"/>
          <w:szCs w:val="28"/>
        </w:rPr>
        <w:t>λ</w:t>
      </w:r>
      <w:r>
        <w:rPr>
          <w:rFonts w:hint="eastAsia"/>
          <w:sz w:val="28"/>
          <w:szCs w:val="28"/>
        </w:rPr>
        <w:t>bc=0</w:t>
      </w:r>
    </w:p>
    <w:p w14:paraId="5FA07FB9" w14:textId="77777777" w:rsidR="00874104" w:rsidRDefault="00546D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Lb=a+2c+</w:t>
      </w:r>
      <w:r>
        <w:rPr>
          <w:rFonts w:hint="eastAsia"/>
          <w:sz w:val="28"/>
          <w:szCs w:val="28"/>
        </w:rPr>
        <w:t>λ</w:t>
      </w:r>
      <w:r>
        <w:rPr>
          <w:rFonts w:hint="eastAsia"/>
          <w:sz w:val="28"/>
          <w:szCs w:val="28"/>
        </w:rPr>
        <w:t>ac=0</w:t>
      </w:r>
    </w:p>
    <w:p w14:paraId="2B50CE66" w14:textId="77777777" w:rsidR="00874104" w:rsidRDefault="00546D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Lc=2a+2b+</w:t>
      </w:r>
      <w:r>
        <w:rPr>
          <w:rFonts w:hint="eastAsia"/>
          <w:sz w:val="28"/>
          <w:szCs w:val="28"/>
        </w:rPr>
        <w:t>λ</w:t>
      </w:r>
      <w:r>
        <w:rPr>
          <w:rFonts w:hint="eastAsia"/>
          <w:sz w:val="28"/>
          <w:szCs w:val="28"/>
        </w:rPr>
        <w:t>ab=0</w:t>
      </w:r>
    </w:p>
    <w:p w14:paraId="560AF200" w14:textId="77777777" w:rsidR="00874104" w:rsidRDefault="00546D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abc=v</w:t>
      </w:r>
    </w:p>
    <w:p w14:paraId="7CF2C6C2" w14:textId="77777777" w:rsidR="00874104" w:rsidRDefault="00546D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解得：</w:t>
      </w:r>
      <w:r>
        <w:rPr>
          <w:rFonts w:hint="eastAsia"/>
          <w:sz w:val="28"/>
          <w:szCs w:val="28"/>
        </w:rPr>
        <w:t>a=b=</w:t>
      </w:r>
      <w:r>
        <w:rPr>
          <w:rFonts w:hint="eastAsia"/>
          <w:sz w:val="28"/>
          <w:szCs w:val="28"/>
        </w:rPr>
        <w:t>³√</w:t>
      </w:r>
      <w:r>
        <w:rPr>
          <w:rFonts w:hint="eastAsia"/>
          <w:sz w:val="28"/>
          <w:szCs w:val="28"/>
        </w:rPr>
        <w:t>2v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c=</w:t>
      </w:r>
      <w:r>
        <w:rPr>
          <w:rFonts w:hint="eastAsia"/>
          <w:sz w:val="28"/>
          <w:szCs w:val="28"/>
        </w:rPr>
        <w:t>（³√</w:t>
      </w:r>
      <w:r>
        <w:rPr>
          <w:rFonts w:hint="eastAsia"/>
          <w:sz w:val="28"/>
          <w:szCs w:val="28"/>
        </w:rPr>
        <w:t>2v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/2</w:t>
      </w:r>
    </w:p>
    <w:p w14:paraId="08BFFBBD" w14:textId="77777777" w:rsidR="00874104" w:rsidRDefault="00874104">
      <w:pPr>
        <w:rPr>
          <w:b/>
          <w:bCs/>
        </w:rPr>
      </w:pPr>
    </w:p>
    <w:sectPr w:rsidR="00874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E1DDA"/>
    <w:rsid w:val="00546DB5"/>
    <w:rsid w:val="00874104"/>
    <w:rsid w:val="254671A6"/>
    <w:rsid w:val="6D535020"/>
    <w:rsid w:val="752E1DDA"/>
    <w:rsid w:val="7CA0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26D5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ce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C:\Users\acer\AppData\Roaming\Kingsoft\wps\addons\pool\win-i386\knewfileruby_1.0.0.10\template\wps\0.docx</Template>
  <TotalTime>1</TotalTime>
  <Pages>2</Pages>
  <Words>99</Words>
  <Characters>566</Characters>
  <Application>Microsoft Macintosh Word</Application>
  <DocSecurity>0</DocSecurity>
  <Lines>4</Lines>
  <Paragraphs>1</Paragraphs>
  <ScaleCrop>false</ScaleCrop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天气宝宝</dc:creator>
  <cp:lastModifiedBy>陈 鸿宇</cp:lastModifiedBy>
  <cp:revision>2</cp:revision>
  <dcterms:created xsi:type="dcterms:W3CDTF">2018-07-26T06:55:00Z</dcterms:created>
  <dcterms:modified xsi:type="dcterms:W3CDTF">2018-07-27T07:09:00Z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