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6017E" w14:textId="0DA3F912" w:rsidR="0042721D" w:rsidRDefault="0042721D" w:rsidP="00711C26">
      <w:pPr>
        <w:pStyle w:val="1"/>
      </w:pPr>
      <w:r>
        <w:rPr>
          <w:rFonts w:hint="eastAsia"/>
        </w:rPr>
        <w:t>德克萨斯扑克</w:t>
      </w:r>
    </w:p>
    <w:p w14:paraId="6696E727" w14:textId="265873E4" w:rsidR="0042721D" w:rsidRDefault="00C806B3" w:rsidP="00C806B3">
      <w:pPr>
        <w:pStyle w:val="a0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 w:rsidR="0019156A">
        <w:rPr>
          <w:rFonts w:hint="eastAsia"/>
        </w:rPr>
        <w:t>WC</w:t>
      </w:r>
      <w:r w:rsidR="0019156A">
        <w:rPr>
          <w:rFonts w:hint="eastAsia"/>
        </w:rPr>
        <w:t>在期末考试结束之后百无聊赖</w:t>
      </w:r>
      <w:r w:rsidR="00CB37AE">
        <w:rPr>
          <w:rFonts w:hint="eastAsia"/>
        </w:rPr>
        <w:t>，</w:t>
      </w:r>
      <w:r w:rsidR="005459EE">
        <w:rPr>
          <w:rFonts w:hint="eastAsia"/>
        </w:rPr>
        <w:t>便拉上室友一起打德州扑克，并请你作为裁判判断游戏胜负。</w:t>
      </w:r>
    </w:p>
    <w:p w14:paraId="3CD4899C" w14:textId="77777777" w:rsidR="00CB37AE" w:rsidRPr="00C806B3" w:rsidRDefault="00CB37AE" w:rsidP="0042721D">
      <w:pPr>
        <w:pStyle w:val="a0"/>
        <w:numPr>
          <w:ilvl w:val="0"/>
          <w:numId w:val="0"/>
        </w:numPr>
        <w:ind w:left="432" w:hanging="432"/>
      </w:pPr>
    </w:p>
    <w:p w14:paraId="1C34E190" w14:textId="77777777" w:rsidR="008C18AA" w:rsidRPr="008C18AA" w:rsidRDefault="008C18AA" w:rsidP="008C18A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 w:rsidRPr="008C18AA">
        <w:rPr>
          <w:rFonts w:hint="eastAsia"/>
          <w:lang w:val="en-US"/>
        </w:rPr>
        <w:t>皇家同花顺：同花色的最大顺子。最大牌：</w:t>
      </w:r>
      <w:r w:rsidRPr="008C18AA">
        <w:rPr>
          <w:rFonts w:hint="eastAsia"/>
          <w:lang w:val="en-US"/>
        </w:rPr>
        <w:t>A-K-Q-J-10</w:t>
      </w:r>
      <w:r w:rsidRPr="008C18AA">
        <w:rPr>
          <w:rFonts w:hint="eastAsia"/>
          <w:lang w:val="en-US"/>
        </w:rPr>
        <w:t>、</w:t>
      </w:r>
    </w:p>
    <w:p w14:paraId="19AB38CB" w14:textId="1610CBA1" w:rsidR="00C96D25" w:rsidRDefault="008C18AA" w:rsidP="008C18AA">
      <w:pPr>
        <w:pStyle w:val="a0"/>
        <w:numPr>
          <w:ilvl w:val="0"/>
          <w:numId w:val="0"/>
        </w:numPr>
        <w:ind w:firstLine="432"/>
        <w:rPr>
          <w:lang w:val="en-US"/>
        </w:rPr>
      </w:pPr>
      <w:r w:rsidRPr="008C18AA">
        <w:rPr>
          <w:rFonts w:hint="eastAsia"/>
          <w:lang w:val="en-US"/>
        </w:rPr>
        <w:t>皇家同花顺只有这一种牌型喔。</w:t>
      </w:r>
    </w:p>
    <w:p w14:paraId="65588354" w14:textId="24807754" w:rsidR="008C18AA" w:rsidRPr="008C18AA" w:rsidRDefault="008C18AA" w:rsidP="008C18A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 w:rsidRPr="008C18AA">
        <w:rPr>
          <w:rFonts w:hint="eastAsia"/>
          <w:lang w:val="en-US"/>
        </w:rPr>
        <w:t>同花顺：同一花色的顺子。最大牌：</w:t>
      </w:r>
      <w:r w:rsidRPr="008C18AA">
        <w:rPr>
          <w:rFonts w:hint="eastAsia"/>
          <w:lang w:val="en-US"/>
        </w:rPr>
        <w:t xml:space="preserve">K-Q-J-10-9 </w:t>
      </w:r>
      <w:r w:rsidRPr="008C18AA">
        <w:rPr>
          <w:rFonts w:hint="eastAsia"/>
          <w:lang w:val="en-US"/>
        </w:rPr>
        <w:t>最小牌：</w:t>
      </w:r>
      <w:r w:rsidRPr="008C18AA">
        <w:rPr>
          <w:rFonts w:hint="eastAsia"/>
          <w:lang w:val="en-US"/>
        </w:rPr>
        <w:t>5-4-3-2-A</w:t>
      </w:r>
    </w:p>
    <w:p w14:paraId="6621D235" w14:textId="1E4F4EED" w:rsidR="008C18AA" w:rsidRPr="008C18AA" w:rsidRDefault="008C18AA" w:rsidP="008C18AA">
      <w:pPr>
        <w:pStyle w:val="a0"/>
        <w:numPr>
          <w:ilvl w:val="0"/>
          <w:numId w:val="0"/>
        </w:numPr>
        <w:ind w:firstLine="432"/>
        <w:rPr>
          <w:lang w:val="en-US"/>
        </w:rPr>
      </w:pPr>
      <w:r w:rsidRPr="008C18AA">
        <w:rPr>
          <w:rFonts w:hint="eastAsia"/>
          <w:lang w:val="en-US"/>
        </w:rPr>
        <w:t>比较方法：顺子最大的那张比较，谁大谁赢。</w:t>
      </w:r>
    </w:p>
    <w:p w14:paraId="5F5ABFC0" w14:textId="639396A3" w:rsidR="008C18AA" w:rsidRPr="008C18AA" w:rsidRDefault="008C18AA" w:rsidP="008C18AA">
      <w:pPr>
        <w:pStyle w:val="a0"/>
        <w:numPr>
          <w:ilvl w:val="0"/>
          <w:numId w:val="0"/>
        </w:numPr>
        <w:rPr>
          <w:lang w:val="en-US"/>
        </w:rPr>
      </w:pPr>
      <w:r w:rsidRPr="008C18AA">
        <w:rPr>
          <w:rFonts w:hint="eastAsia"/>
          <w:lang w:val="en-US"/>
        </w:rPr>
        <w:t>四条：四同张加单张。最大牌：</w:t>
      </w:r>
      <w:r w:rsidRPr="008C18AA">
        <w:rPr>
          <w:rFonts w:hint="eastAsia"/>
          <w:lang w:val="en-US"/>
        </w:rPr>
        <w:t xml:space="preserve">A-A-A-A-K </w:t>
      </w:r>
      <w:r w:rsidRPr="008C18AA">
        <w:rPr>
          <w:rFonts w:hint="eastAsia"/>
          <w:lang w:val="en-US"/>
        </w:rPr>
        <w:t>最小牌：</w:t>
      </w:r>
      <w:r w:rsidRPr="008C18AA">
        <w:rPr>
          <w:rFonts w:hint="eastAsia"/>
          <w:lang w:val="en-US"/>
        </w:rPr>
        <w:t>2-2-2-2-3</w:t>
      </w:r>
    </w:p>
    <w:p w14:paraId="06F69752" w14:textId="68DD73A8" w:rsidR="008C18AA" w:rsidRPr="008C18AA" w:rsidRDefault="008C18AA" w:rsidP="008C18AA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8C18AA">
        <w:rPr>
          <w:rFonts w:hint="eastAsia"/>
          <w:lang w:val="en-US"/>
        </w:rPr>
        <w:t>比较方法：</w:t>
      </w:r>
      <w:r w:rsidR="0069282E">
        <w:rPr>
          <w:rFonts w:hint="eastAsia"/>
          <w:lang w:val="en-US"/>
        </w:rPr>
        <w:t>拿四条牌型比大小，谁大谁赢</w:t>
      </w:r>
    </w:p>
    <w:p w14:paraId="58F2A1CD" w14:textId="39A192A6" w:rsidR="008C18AA" w:rsidRPr="008C18AA" w:rsidRDefault="008C18AA" w:rsidP="008C18A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 w:rsidRPr="008C18AA">
        <w:rPr>
          <w:rFonts w:hint="eastAsia"/>
          <w:lang w:val="en-US"/>
        </w:rPr>
        <w:t>葫芦：三同张加对子。最大牌：</w:t>
      </w:r>
      <w:r w:rsidRPr="008C18AA">
        <w:rPr>
          <w:rFonts w:hint="eastAsia"/>
          <w:lang w:val="en-US"/>
        </w:rPr>
        <w:t xml:space="preserve">A-A-A-K-K </w:t>
      </w:r>
      <w:r w:rsidRPr="008C18AA">
        <w:rPr>
          <w:rFonts w:hint="eastAsia"/>
          <w:lang w:val="en-US"/>
        </w:rPr>
        <w:t>最小牌：</w:t>
      </w:r>
      <w:r w:rsidRPr="008C18AA">
        <w:rPr>
          <w:rFonts w:hint="eastAsia"/>
          <w:lang w:val="en-US"/>
        </w:rPr>
        <w:t>2-2-2-3-3</w:t>
      </w:r>
    </w:p>
    <w:p w14:paraId="6F36257D" w14:textId="4FC6FCD1" w:rsidR="008C18AA" w:rsidRPr="008C18AA" w:rsidRDefault="008C18AA" w:rsidP="008C18AA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8C18AA">
        <w:rPr>
          <w:rFonts w:hint="eastAsia"/>
          <w:lang w:val="en-US"/>
        </w:rPr>
        <w:t>比较方法：比三条大小，三条大的赢。</w:t>
      </w:r>
    </w:p>
    <w:p w14:paraId="0EAF127A" w14:textId="1A946CB6" w:rsidR="008C18AA" w:rsidRPr="008C18AA" w:rsidRDefault="008C18AA" w:rsidP="008C18AA">
      <w:pPr>
        <w:pStyle w:val="a0"/>
        <w:numPr>
          <w:ilvl w:val="0"/>
          <w:numId w:val="0"/>
        </w:numPr>
        <w:rPr>
          <w:lang w:val="en-US"/>
        </w:rPr>
      </w:pPr>
      <w:r w:rsidRPr="008C18AA">
        <w:rPr>
          <w:rFonts w:hint="eastAsia"/>
          <w:lang w:val="en-US"/>
        </w:rPr>
        <w:t>同花：同一花色。</w:t>
      </w:r>
      <w:r w:rsidRPr="008C18AA">
        <w:rPr>
          <w:rFonts w:hint="eastAsia"/>
          <w:lang w:val="en-US"/>
        </w:rPr>
        <w:t xml:space="preserve"> </w:t>
      </w:r>
      <w:r w:rsidRPr="008C18AA">
        <w:rPr>
          <w:rFonts w:hint="eastAsia"/>
          <w:lang w:val="en-US"/>
        </w:rPr>
        <w:t>最大牌：</w:t>
      </w:r>
      <w:r w:rsidRPr="008C18AA">
        <w:rPr>
          <w:rFonts w:hint="eastAsia"/>
          <w:lang w:val="en-US"/>
        </w:rPr>
        <w:t xml:space="preserve">A-K-Q-J-9 </w:t>
      </w:r>
      <w:r w:rsidRPr="008C18AA">
        <w:rPr>
          <w:rFonts w:hint="eastAsia"/>
          <w:lang w:val="en-US"/>
        </w:rPr>
        <w:t>最小牌：</w:t>
      </w:r>
      <w:r w:rsidRPr="008C18AA">
        <w:rPr>
          <w:rFonts w:hint="eastAsia"/>
          <w:lang w:val="en-US"/>
        </w:rPr>
        <w:t>2-3-4-5-7</w:t>
      </w:r>
    </w:p>
    <w:p w14:paraId="4425D804" w14:textId="4B1B396A" w:rsidR="008C18AA" w:rsidRPr="008C18AA" w:rsidRDefault="008C18AA" w:rsidP="008C18AA">
      <w:pPr>
        <w:pStyle w:val="a0"/>
        <w:numPr>
          <w:ilvl w:val="0"/>
          <w:numId w:val="0"/>
        </w:numPr>
        <w:ind w:left="720"/>
        <w:rPr>
          <w:lang w:val="en-US"/>
        </w:rPr>
      </w:pPr>
      <w:r w:rsidRPr="008C18AA">
        <w:rPr>
          <w:rFonts w:hint="eastAsia"/>
          <w:lang w:val="en-US"/>
        </w:rPr>
        <w:t>比较方法：先比牌最大的那张，若相同，则比第二大的，依次向最小的比。</w:t>
      </w:r>
    </w:p>
    <w:p w14:paraId="065E4364" w14:textId="041001EA" w:rsidR="008C18AA" w:rsidRPr="008C18AA" w:rsidRDefault="008C18AA" w:rsidP="008C18AA">
      <w:pPr>
        <w:pStyle w:val="a0"/>
        <w:numPr>
          <w:ilvl w:val="0"/>
          <w:numId w:val="0"/>
        </w:numPr>
        <w:rPr>
          <w:lang w:val="en-US"/>
        </w:rPr>
      </w:pPr>
      <w:r w:rsidRPr="008C18AA">
        <w:rPr>
          <w:rFonts w:hint="eastAsia"/>
          <w:lang w:val="en-US"/>
        </w:rPr>
        <w:t>顺子：花色不一样的顺子：最大牌：</w:t>
      </w:r>
      <w:r w:rsidRPr="008C18AA">
        <w:rPr>
          <w:rFonts w:hint="eastAsia"/>
          <w:lang w:val="en-US"/>
        </w:rPr>
        <w:t xml:space="preserve">A-K-Q-J-10 </w:t>
      </w:r>
      <w:r w:rsidRPr="008C18AA">
        <w:rPr>
          <w:rFonts w:hint="eastAsia"/>
          <w:lang w:val="en-US"/>
        </w:rPr>
        <w:t>最小牌：</w:t>
      </w:r>
      <w:r>
        <w:rPr>
          <w:rFonts w:hint="eastAsia"/>
          <w:lang w:val="en-US"/>
        </w:rPr>
        <w:t>A-2-3-</w:t>
      </w:r>
      <w:r w:rsidRPr="008C18AA">
        <w:rPr>
          <w:rFonts w:hint="eastAsia"/>
          <w:lang w:val="en-US"/>
        </w:rPr>
        <w:t>4-5</w:t>
      </w:r>
    </w:p>
    <w:p w14:paraId="23A56A68" w14:textId="1A210C0B" w:rsidR="008C18AA" w:rsidRPr="008C18AA" w:rsidRDefault="008C18AA" w:rsidP="008C18AA">
      <w:pPr>
        <w:pStyle w:val="a0"/>
        <w:numPr>
          <w:ilvl w:val="0"/>
          <w:numId w:val="0"/>
        </w:numPr>
        <w:ind w:firstLine="720"/>
        <w:rPr>
          <w:lang w:val="en-US"/>
        </w:rPr>
      </w:pPr>
      <w:r w:rsidRPr="008C18AA">
        <w:rPr>
          <w:rFonts w:hint="eastAsia"/>
          <w:lang w:val="en-US"/>
        </w:rPr>
        <w:t>比较方法：比较顺子最大的那张即可，谁大谁赢。</w:t>
      </w:r>
    </w:p>
    <w:p w14:paraId="5D1558EE" w14:textId="4EC72C67" w:rsidR="008C18AA" w:rsidRPr="008C18AA" w:rsidRDefault="008C18AA" w:rsidP="008C18AA">
      <w:pPr>
        <w:pStyle w:val="a0"/>
        <w:numPr>
          <w:ilvl w:val="0"/>
          <w:numId w:val="0"/>
        </w:numPr>
        <w:rPr>
          <w:lang w:val="en-US"/>
        </w:rPr>
      </w:pPr>
      <w:r w:rsidRPr="008C18AA">
        <w:rPr>
          <w:rFonts w:hint="eastAsia"/>
          <w:lang w:val="en-US"/>
        </w:rPr>
        <w:t>三条：三同张加两单张。</w:t>
      </w:r>
      <w:r w:rsidRPr="008C18AA">
        <w:rPr>
          <w:rFonts w:hint="eastAsia"/>
          <w:lang w:val="en-US"/>
        </w:rPr>
        <w:t xml:space="preserve"> </w:t>
      </w:r>
      <w:r w:rsidRPr="008C18AA">
        <w:rPr>
          <w:rFonts w:hint="eastAsia"/>
          <w:lang w:val="en-US"/>
        </w:rPr>
        <w:t>最大牌：</w:t>
      </w:r>
      <w:r w:rsidRPr="008C18AA">
        <w:rPr>
          <w:rFonts w:hint="eastAsia"/>
          <w:lang w:val="en-US"/>
        </w:rPr>
        <w:t xml:space="preserve">A-A-A-K-Q </w:t>
      </w:r>
      <w:r w:rsidRPr="008C18AA">
        <w:rPr>
          <w:rFonts w:hint="eastAsia"/>
          <w:lang w:val="en-US"/>
        </w:rPr>
        <w:t>最小牌：</w:t>
      </w:r>
      <w:r w:rsidRPr="008C18AA">
        <w:rPr>
          <w:rFonts w:hint="eastAsia"/>
          <w:lang w:val="en-US"/>
        </w:rPr>
        <w:t>2-2-2-3-4</w:t>
      </w:r>
    </w:p>
    <w:p w14:paraId="2F580427" w14:textId="49FF3C7E" w:rsidR="008C18AA" w:rsidRPr="008C18AA" w:rsidRDefault="008C18AA" w:rsidP="008C18AA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8C18AA">
        <w:rPr>
          <w:rFonts w:hint="eastAsia"/>
          <w:lang w:val="en-US"/>
        </w:rPr>
        <w:t xml:space="preserve">　　比较方法：比三条牌型的大小，谁大谁赢。</w:t>
      </w:r>
    </w:p>
    <w:p w14:paraId="5AD44694" w14:textId="5DAF39B0" w:rsidR="008C18AA" w:rsidRPr="008C18AA" w:rsidRDefault="008C18AA" w:rsidP="008C18A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 w:rsidRPr="008C18AA">
        <w:rPr>
          <w:rFonts w:hint="eastAsia"/>
          <w:lang w:val="en-US"/>
        </w:rPr>
        <w:t>两对：两个对子加单张。最大牌：</w:t>
      </w:r>
      <w:r w:rsidRPr="008C18AA">
        <w:rPr>
          <w:rFonts w:hint="eastAsia"/>
          <w:lang w:val="en-US"/>
        </w:rPr>
        <w:t xml:space="preserve">A-A-K-K-Q </w:t>
      </w:r>
      <w:r w:rsidRPr="008C18AA">
        <w:rPr>
          <w:rFonts w:hint="eastAsia"/>
          <w:lang w:val="en-US"/>
        </w:rPr>
        <w:t>最小牌：</w:t>
      </w:r>
      <w:r w:rsidRPr="008C18AA">
        <w:rPr>
          <w:rFonts w:hint="eastAsia"/>
          <w:lang w:val="en-US"/>
        </w:rPr>
        <w:t>2-2-3-3-4</w:t>
      </w:r>
    </w:p>
    <w:p w14:paraId="6D23A2C3" w14:textId="78E5BAC8" w:rsidR="008C18AA" w:rsidRPr="008C18AA" w:rsidRDefault="008C18AA" w:rsidP="008C18AA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8C18AA">
        <w:rPr>
          <w:rFonts w:hint="eastAsia"/>
          <w:lang w:val="en-US"/>
        </w:rPr>
        <w:t xml:space="preserve">　　比较方法：比较对子的大小，对子大的赢，若相同，则比单张大小。</w:t>
      </w:r>
    </w:p>
    <w:p w14:paraId="18925FA6" w14:textId="5A900AB7" w:rsidR="008C18AA" w:rsidRPr="008C18AA" w:rsidRDefault="008C18AA" w:rsidP="008C18A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 w:rsidRPr="008C18AA">
        <w:rPr>
          <w:rFonts w:hint="eastAsia"/>
          <w:lang w:val="en-US"/>
        </w:rPr>
        <w:t>一对：一个对子加三张单张。最大牌：</w:t>
      </w:r>
      <w:r w:rsidRPr="008C18AA">
        <w:rPr>
          <w:rFonts w:hint="eastAsia"/>
          <w:lang w:val="en-US"/>
        </w:rPr>
        <w:t xml:space="preserve">A-A-K-Q-J </w:t>
      </w:r>
      <w:r w:rsidRPr="008C18AA">
        <w:rPr>
          <w:rFonts w:hint="eastAsia"/>
          <w:lang w:val="en-US"/>
        </w:rPr>
        <w:t>最小牌：</w:t>
      </w:r>
      <w:r w:rsidRPr="008C18AA">
        <w:rPr>
          <w:rFonts w:hint="eastAsia"/>
          <w:lang w:val="en-US"/>
        </w:rPr>
        <w:t>2-2-3-4-5</w:t>
      </w:r>
    </w:p>
    <w:p w14:paraId="49E34F1C" w14:textId="24DB27CF" w:rsidR="008C18AA" w:rsidRPr="008C18AA" w:rsidRDefault="008C18AA" w:rsidP="008C18AA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8C18AA">
        <w:rPr>
          <w:rFonts w:hint="eastAsia"/>
          <w:lang w:val="en-US"/>
        </w:rPr>
        <w:t xml:space="preserve">　　比较方法：先比对子大小，若相同，则依次比单张大小。</w:t>
      </w:r>
    </w:p>
    <w:p w14:paraId="3E0F050C" w14:textId="52F99823" w:rsidR="008C18AA" w:rsidRPr="008C18AA" w:rsidRDefault="008C18AA" w:rsidP="008C18AA">
      <w:pPr>
        <w:pStyle w:val="a0"/>
        <w:numPr>
          <w:ilvl w:val="0"/>
          <w:numId w:val="0"/>
        </w:numPr>
        <w:rPr>
          <w:lang w:val="en-US"/>
        </w:rPr>
      </w:pPr>
      <w:r w:rsidRPr="008C18AA">
        <w:rPr>
          <w:rFonts w:hint="eastAsia"/>
          <w:lang w:val="en-US"/>
        </w:rPr>
        <w:t>高牌：五张单张。最大牌：</w:t>
      </w:r>
      <w:r w:rsidR="007B7A06">
        <w:rPr>
          <w:rFonts w:hint="eastAsia"/>
          <w:lang w:val="en-US"/>
        </w:rPr>
        <w:t>A-K-Q-J-9</w:t>
      </w:r>
      <w:r w:rsidRPr="008C18AA">
        <w:rPr>
          <w:rFonts w:hint="eastAsia"/>
          <w:lang w:val="en-US"/>
        </w:rPr>
        <w:t xml:space="preserve"> </w:t>
      </w:r>
      <w:r w:rsidRPr="008C18AA">
        <w:rPr>
          <w:rFonts w:hint="eastAsia"/>
          <w:lang w:val="en-US"/>
        </w:rPr>
        <w:t>最小牌：</w:t>
      </w:r>
      <w:r w:rsidRPr="008C18AA">
        <w:rPr>
          <w:rFonts w:hint="eastAsia"/>
          <w:lang w:val="en-US"/>
        </w:rPr>
        <w:t>2-3-4-5-7</w:t>
      </w:r>
    </w:p>
    <w:p w14:paraId="25FCE2EB" w14:textId="5003A9AD" w:rsidR="008C18AA" w:rsidRPr="008C18AA" w:rsidRDefault="008C18AA" w:rsidP="008C18AA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8C18AA">
        <w:rPr>
          <w:rFonts w:hint="eastAsia"/>
          <w:lang w:val="en-US"/>
        </w:rPr>
        <w:lastRenderedPageBreak/>
        <w:t xml:space="preserve">　　比较方法：依次比单张大小，谁大谁赢。</w:t>
      </w:r>
    </w:p>
    <w:p w14:paraId="75529D1D" w14:textId="77777777" w:rsidR="00FC585A" w:rsidRDefault="008C18AA" w:rsidP="008C18AA">
      <w:pPr>
        <w:pStyle w:val="a0"/>
        <w:numPr>
          <w:ilvl w:val="0"/>
          <w:numId w:val="0"/>
        </w:numPr>
        <w:rPr>
          <w:lang w:val="en-US"/>
        </w:rPr>
      </w:pPr>
      <w:r w:rsidRPr="008C18AA">
        <w:rPr>
          <w:rFonts w:hint="eastAsia"/>
          <w:lang w:val="en-US"/>
        </w:rPr>
        <w:t>牌型大小：</w:t>
      </w:r>
    </w:p>
    <w:p w14:paraId="1D609E35" w14:textId="61037B08" w:rsidR="008C18AA" w:rsidRDefault="008C18AA" w:rsidP="008C18AA">
      <w:pPr>
        <w:pStyle w:val="a0"/>
        <w:numPr>
          <w:ilvl w:val="0"/>
          <w:numId w:val="0"/>
        </w:numPr>
        <w:rPr>
          <w:lang w:val="en-US"/>
        </w:rPr>
      </w:pPr>
      <w:r w:rsidRPr="008C18AA">
        <w:rPr>
          <w:rFonts w:hint="eastAsia"/>
          <w:lang w:val="en-US"/>
        </w:rPr>
        <w:t>1</w:t>
      </w:r>
      <w:r w:rsidRPr="008C18AA">
        <w:rPr>
          <w:rFonts w:hint="eastAsia"/>
          <w:lang w:val="en-US"/>
        </w:rPr>
        <w:t>、皇家同花顺</w:t>
      </w:r>
      <w:r w:rsidRPr="008C18AA">
        <w:rPr>
          <w:rFonts w:hint="eastAsia"/>
          <w:lang w:val="en-US"/>
        </w:rPr>
        <w:t>&gt;</w:t>
      </w:r>
      <w:r w:rsidRPr="008C18AA">
        <w:rPr>
          <w:rFonts w:hint="eastAsia"/>
          <w:lang w:val="en-US"/>
        </w:rPr>
        <w:t>同花顺</w:t>
      </w:r>
      <w:r w:rsidRPr="008C18AA">
        <w:rPr>
          <w:rFonts w:hint="eastAsia"/>
          <w:lang w:val="en-US"/>
        </w:rPr>
        <w:t>&gt;</w:t>
      </w:r>
      <w:r w:rsidRPr="008C18AA">
        <w:rPr>
          <w:rFonts w:hint="eastAsia"/>
          <w:lang w:val="en-US"/>
        </w:rPr>
        <w:t>四条</w:t>
      </w:r>
      <w:r w:rsidRPr="008C18AA">
        <w:rPr>
          <w:rFonts w:hint="eastAsia"/>
          <w:lang w:val="en-US"/>
        </w:rPr>
        <w:t>&gt;</w:t>
      </w:r>
      <w:r w:rsidRPr="008C18AA">
        <w:rPr>
          <w:rFonts w:hint="eastAsia"/>
          <w:lang w:val="en-US"/>
        </w:rPr>
        <w:t>葫芦</w:t>
      </w:r>
      <w:r w:rsidRPr="008C18AA">
        <w:rPr>
          <w:rFonts w:hint="eastAsia"/>
          <w:lang w:val="en-US"/>
        </w:rPr>
        <w:t>&gt;</w:t>
      </w:r>
      <w:r w:rsidRPr="008C18AA">
        <w:rPr>
          <w:rFonts w:hint="eastAsia"/>
          <w:lang w:val="en-US"/>
        </w:rPr>
        <w:t>同花</w:t>
      </w:r>
      <w:r w:rsidRPr="008C18AA">
        <w:rPr>
          <w:rFonts w:hint="eastAsia"/>
          <w:lang w:val="en-US"/>
        </w:rPr>
        <w:t>&gt;</w:t>
      </w:r>
      <w:r w:rsidRPr="008C18AA">
        <w:rPr>
          <w:rFonts w:hint="eastAsia"/>
          <w:lang w:val="en-US"/>
        </w:rPr>
        <w:t>顺子</w:t>
      </w:r>
      <w:r w:rsidRPr="008C18AA">
        <w:rPr>
          <w:rFonts w:hint="eastAsia"/>
          <w:lang w:val="en-US"/>
        </w:rPr>
        <w:t>&gt;</w:t>
      </w:r>
      <w:r w:rsidRPr="008C18AA">
        <w:rPr>
          <w:rFonts w:hint="eastAsia"/>
          <w:lang w:val="en-US"/>
        </w:rPr>
        <w:t>三条</w:t>
      </w:r>
      <w:r w:rsidRPr="008C18AA">
        <w:rPr>
          <w:rFonts w:hint="eastAsia"/>
          <w:lang w:val="en-US"/>
        </w:rPr>
        <w:t>&gt;</w:t>
      </w:r>
      <w:r w:rsidR="00952611">
        <w:rPr>
          <w:rFonts w:hint="eastAsia"/>
          <w:lang w:val="en-US"/>
        </w:rPr>
        <w:t>两对</w:t>
      </w:r>
      <w:r w:rsidRPr="008C18AA">
        <w:rPr>
          <w:rFonts w:hint="eastAsia"/>
          <w:lang w:val="en-US"/>
        </w:rPr>
        <w:t>&gt;</w:t>
      </w:r>
      <w:r w:rsidRPr="008C18AA">
        <w:rPr>
          <w:rFonts w:hint="eastAsia"/>
          <w:lang w:val="en-US"/>
        </w:rPr>
        <w:t>一对</w:t>
      </w:r>
      <w:r w:rsidRPr="008C18AA">
        <w:rPr>
          <w:rFonts w:hint="eastAsia"/>
          <w:lang w:val="en-US"/>
        </w:rPr>
        <w:t>&gt;</w:t>
      </w:r>
      <w:r w:rsidRPr="008C18AA">
        <w:rPr>
          <w:rFonts w:hint="eastAsia"/>
          <w:lang w:val="en-US"/>
        </w:rPr>
        <w:t>单牌</w:t>
      </w:r>
    </w:p>
    <w:p w14:paraId="27FEF92A" w14:textId="340DE851" w:rsidR="00347100" w:rsidRPr="00347100" w:rsidRDefault="00347100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 w:rsidRPr="00347100">
        <w:rPr>
          <w:rFonts w:hint="eastAsia"/>
          <w:lang w:val="en-US"/>
        </w:rPr>
        <w:t>2</w:t>
      </w:r>
      <w:r w:rsidRPr="00347100">
        <w:rPr>
          <w:rFonts w:hint="eastAsia"/>
          <w:lang w:val="en-US"/>
        </w:rPr>
        <w:t>、牌点从大到小为：</w:t>
      </w:r>
      <w:r w:rsidRPr="00347100">
        <w:rPr>
          <w:rFonts w:hint="eastAsia"/>
          <w:lang w:val="en-US"/>
        </w:rPr>
        <w:t>A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K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Q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J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10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9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8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7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6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5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4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3</w:t>
      </w:r>
      <w:r w:rsidRPr="00347100">
        <w:rPr>
          <w:rFonts w:hint="eastAsia"/>
          <w:lang w:val="en-US"/>
        </w:rPr>
        <w:t>、</w:t>
      </w:r>
      <w:r w:rsidRPr="00347100">
        <w:rPr>
          <w:rFonts w:hint="eastAsia"/>
          <w:lang w:val="en-US"/>
        </w:rPr>
        <w:t>2</w:t>
      </w:r>
      <w:r w:rsidRPr="00347100">
        <w:rPr>
          <w:rFonts w:hint="eastAsia"/>
          <w:lang w:val="en-US"/>
        </w:rPr>
        <w:t>，各花色不分大小。</w:t>
      </w:r>
    </w:p>
    <w:p w14:paraId="363A9220" w14:textId="1ABF0DDA" w:rsidR="00347100" w:rsidRDefault="00347100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 w:rsidRPr="00347100">
        <w:rPr>
          <w:rFonts w:hint="eastAsia"/>
          <w:lang w:val="en-US"/>
        </w:rPr>
        <w:t>3</w:t>
      </w:r>
      <w:r w:rsidRPr="00347100">
        <w:rPr>
          <w:rFonts w:hint="eastAsia"/>
          <w:lang w:val="en-US"/>
        </w:rPr>
        <w:t>、同种牌型，对子时比对子的大小，其它牌型比最大的牌张，如最大牌张相同则比第二大的牌张，以此类推，都相同时为相同。</w:t>
      </w:r>
    </w:p>
    <w:p w14:paraId="30BDDFD9" w14:textId="77777777" w:rsidR="00C806B3" w:rsidRDefault="00C806B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3E0AF259" w14:textId="3351E64F" w:rsidR="00FC585A" w:rsidRDefault="00C806B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我们用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C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H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 xml:space="preserve">D </w:t>
      </w:r>
      <w:r>
        <w:rPr>
          <w:rFonts w:hint="eastAsia"/>
          <w:lang w:val="en-US"/>
        </w:rPr>
        <w:t>表示扑克牌的四种花色，黑桃，梅花，红桃，方片</w:t>
      </w:r>
    </w:p>
    <w:p w14:paraId="67FD32EC" w14:textId="0B51CA14" w:rsidR="00C806B3" w:rsidRPr="00C806B3" w:rsidRDefault="00C806B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我们用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9</w:t>
      </w:r>
      <w:r>
        <w:rPr>
          <w:rFonts w:hint="eastAsia"/>
          <w:lang w:val="en-US"/>
        </w:rPr>
        <w:t>，</w:t>
      </w:r>
      <w:r w:rsidR="00A3073C">
        <w:rPr>
          <w:rFonts w:hint="eastAsia"/>
          <w:lang w:val="en-US"/>
        </w:rPr>
        <w:t>10</w:t>
      </w:r>
      <w:r>
        <w:rPr>
          <w:rFonts w:hint="eastAsia"/>
          <w:lang w:val="en-US"/>
        </w:rPr>
        <w:t>，</w:t>
      </w:r>
      <w:r w:rsidR="00A3073C">
        <w:rPr>
          <w:rFonts w:hint="eastAsia"/>
          <w:lang w:val="en-US"/>
        </w:rPr>
        <w:t>11</w:t>
      </w:r>
      <w:r>
        <w:rPr>
          <w:rFonts w:hint="eastAsia"/>
          <w:lang w:val="en-US"/>
        </w:rPr>
        <w:t>，</w:t>
      </w:r>
      <w:r w:rsidR="00A3073C">
        <w:rPr>
          <w:rFonts w:hint="eastAsia"/>
          <w:lang w:val="en-US"/>
        </w:rPr>
        <w:t>12</w:t>
      </w:r>
      <w:r>
        <w:rPr>
          <w:rFonts w:hint="eastAsia"/>
          <w:lang w:val="en-US"/>
        </w:rPr>
        <w:t>，</w:t>
      </w:r>
      <w:r w:rsidR="00A3073C">
        <w:rPr>
          <w:rFonts w:hint="eastAsia"/>
          <w:lang w:val="en-US"/>
        </w:rPr>
        <w:t>13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、</w:t>
      </w:r>
      <w:r w:rsidR="00A3073C">
        <w:rPr>
          <w:rFonts w:hint="eastAsia"/>
          <w:lang w:val="en-US"/>
        </w:rPr>
        <w:t>14</w:t>
      </w:r>
      <w:r>
        <w:rPr>
          <w:rFonts w:hint="eastAsia"/>
          <w:lang w:val="en-US"/>
        </w:rPr>
        <w:t>分别表示牌的点数，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9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J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Q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K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A</w:t>
      </w:r>
    </w:p>
    <w:p w14:paraId="5CC3764E" w14:textId="7B95174E" w:rsidR="00C806B3" w:rsidRDefault="00C806B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为了简化游戏，我们规定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不能与</w:t>
      </w:r>
      <w:r>
        <w:rPr>
          <w:rFonts w:hint="eastAsia"/>
          <w:lang w:val="en-US"/>
        </w:rPr>
        <w:t>2-3-4-5</w:t>
      </w:r>
      <w:r>
        <w:rPr>
          <w:rFonts w:hint="eastAsia"/>
          <w:lang w:val="en-US"/>
        </w:rPr>
        <w:t>组成顺子，即最小的顺子为</w:t>
      </w:r>
      <w:r>
        <w:rPr>
          <w:rFonts w:hint="eastAsia"/>
          <w:lang w:val="en-US"/>
        </w:rPr>
        <w:t>2-3-4-5-6</w:t>
      </w:r>
      <w:r w:rsidR="00F30313">
        <w:rPr>
          <w:rFonts w:hint="eastAsia"/>
          <w:lang w:val="en-US"/>
        </w:rPr>
        <w:t>；并且取消花色规则，即不存在皇家同花顺，同花顺，同花。</w:t>
      </w:r>
    </w:p>
    <w:p w14:paraId="45000EC8" w14:textId="217C8BE3" w:rsidR="00FC585A" w:rsidRDefault="00C806B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现在</w:t>
      </w:r>
      <w:r>
        <w:rPr>
          <w:rFonts w:hint="eastAsia"/>
          <w:lang w:val="en-US"/>
        </w:rPr>
        <w:t>WC</w:t>
      </w:r>
      <w:r>
        <w:rPr>
          <w:rFonts w:hint="eastAsia"/>
          <w:lang w:val="en-US"/>
        </w:rPr>
        <w:t>和他的室友每人各有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张牌，请你判断是</w:t>
      </w:r>
      <w:r>
        <w:rPr>
          <w:rFonts w:hint="eastAsia"/>
          <w:lang w:val="en-US"/>
        </w:rPr>
        <w:t>WC</w:t>
      </w:r>
      <w:r>
        <w:rPr>
          <w:rFonts w:hint="eastAsia"/>
          <w:lang w:val="en-US"/>
        </w:rPr>
        <w:t>胜利还是室友胜利还是平局；</w:t>
      </w:r>
    </w:p>
    <w:p w14:paraId="420F4E3E" w14:textId="77777777" w:rsidR="00C806B3" w:rsidRDefault="00C806B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60398500" w14:textId="77777777" w:rsidR="00C806B3" w:rsidRDefault="00C806B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0503A3BC" w14:textId="77777777" w:rsidR="00F30313" w:rsidRDefault="00F3031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第一行一个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，表示接下来有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组数据，</w:t>
      </w:r>
    </w:p>
    <w:p w14:paraId="41DCCB0C" w14:textId="77AD156C" w:rsidR="00F30313" w:rsidRDefault="00F3031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每组数据两行</w:t>
      </w:r>
    </w:p>
    <w:p w14:paraId="79F96AAD" w14:textId="191F151B" w:rsidR="00F30313" w:rsidRDefault="00F3031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第一行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个数字，表示</w:t>
      </w:r>
      <w:r>
        <w:rPr>
          <w:rFonts w:hint="eastAsia"/>
          <w:lang w:val="en-US"/>
        </w:rPr>
        <w:t>WC</w:t>
      </w:r>
      <w:r>
        <w:rPr>
          <w:rFonts w:hint="eastAsia"/>
          <w:lang w:val="en-US"/>
        </w:rPr>
        <w:t>的手牌</w:t>
      </w:r>
    </w:p>
    <w:p w14:paraId="58796D9F" w14:textId="0E636384" w:rsidR="00F30313" w:rsidRDefault="00F3031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第二行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个数字，表示室友的手牌</w:t>
      </w:r>
    </w:p>
    <w:p w14:paraId="15ED7CC6" w14:textId="1E559DD7" w:rsidR="00F30313" w:rsidRDefault="00D131FE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确保数据为一副扑克牌（没有大小王），同一个数字不会出现超过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次</w:t>
      </w:r>
    </w:p>
    <w:p w14:paraId="52D865C9" w14:textId="77777777" w:rsidR="00F30313" w:rsidRDefault="00F3031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52C5B027" w14:textId="4E9A4840" w:rsidR="00F30313" w:rsidRDefault="00F30313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对于每组数据，</w:t>
      </w:r>
      <w:r w:rsidR="00D131FE">
        <w:rPr>
          <w:rFonts w:hint="eastAsia"/>
          <w:lang w:val="en-US"/>
        </w:rPr>
        <w:t>如果</w:t>
      </w:r>
      <w:r w:rsidR="00D131FE">
        <w:rPr>
          <w:rFonts w:hint="eastAsia"/>
          <w:lang w:val="en-US"/>
        </w:rPr>
        <w:t>WC</w:t>
      </w:r>
      <w:r w:rsidR="00D131FE">
        <w:rPr>
          <w:rFonts w:hint="eastAsia"/>
          <w:lang w:val="en-US"/>
        </w:rPr>
        <w:t>胜利输出‘</w:t>
      </w:r>
      <w:r w:rsidR="00D131FE">
        <w:rPr>
          <w:rFonts w:hint="eastAsia"/>
          <w:lang w:val="en-US"/>
        </w:rPr>
        <w:t>WIN</w:t>
      </w:r>
      <w:r w:rsidR="00D131FE">
        <w:rPr>
          <w:rFonts w:hint="eastAsia"/>
          <w:lang w:val="en-US"/>
        </w:rPr>
        <w:t>’，如果室友胜利输出‘</w:t>
      </w:r>
      <w:r w:rsidR="00D131FE">
        <w:rPr>
          <w:rFonts w:hint="eastAsia"/>
          <w:lang w:val="en-US"/>
        </w:rPr>
        <w:t>LOSE</w:t>
      </w:r>
      <w:r w:rsidR="00D131FE">
        <w:rPr>
          <w:rFonts w:hint="eastAsia"/>
          <w:lang w:val="en-US"/>
        </w:rPr>
        <w:t>’，如果平局，则输出‘</w:t>
      </w:r>
      <w:r w:rsidR="00D131FE">
        <w:rPr>
          <w:rFonts w:hint="eastAsia"/>
          <w:lang w:val="en-US"/>
        </w:rPr>
        <w:t>DRAW</w:t>
      </w:r>
      <w:r w:rsidR="00D131FE">
        <w:rPr>
          <w:rFonts w:hint="eastAsia"/>
          <w:lang w:val="en-US"/>
        </w:rPr>
        <w:t>’</w:t>
      </w:r>
    </w:p>
    <w:p w14:paraId="0FD28D8E" w14:textId="77777777" w:rsidR="00D131FE" w:rsidRDefault="00D131FE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1B8D2CF2" w14:textId="77777777" w:rsidR="00D131FE" w:rsidRDefault="00D131FE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120207C6" w14:textId="77777777" w:rsidR="00D131FE" w:rsidRDefault="00D131FE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tbl>
      <w:tblPr>
        <w:tblStyle w:val="afc"/>
        <w:tblW w:w="0" w:type="auto"/>
        <w:tblInd w:w="432" w:type="dxa"/>
        <w:tblLook w:val="04A0" w:firstRow="1" w:lastRow="0" w:firstColumn="1" w:lastColumn="0" w:noHBand="0" w:noVBand="1"/>
      </w:tblPr>
      <w:tblGrid>
        <w:gridCol w:w="4282"/>
        <w:gridCol w:w="4303"/>
      </w:tblGrid>
      <w:tr w:rsidR="00D131FE" w14:paraId="3CA2764F" w14:textId="77777777" w:rsidTr="00D131FE">
        <w:tc>
          <w:tcPr>
            <w:tcW w:w="4508" w:type="dxa"/>
          </w:tcPr>
          <w:p w14:paraId="6168972E" w14:textId="26A333D1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047CA3BF" w14:textId="665B2F7C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D131FE" w14:paraId="2167CFFF" w14:textId="77777777" w:rsidTr="00D131FE">
        <w:tc>
          <w:tcPr>
            <w:tcW w:w="4508" w:type="dxa"/>
          </w:tcPr>
          <w:p w14:paraId="5E07AC05" w14:textId="02723ADD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  <w:p w14:paraId="4855629B" w14:textId="77777777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2 3 4 5 6</w:t>
            </w:r>
          </w:p>
          <w:p w14:paraId="53398867" w14:textId="77777777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2 3 4 5 7</w:t>
            </w:r>
          </w:p>
          <w:p w14:paraId="35E3D5E7" w14:textId="77777777" w:rsidR="005317C7" w:rsidRDefault="00880203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2 3 3 4 4</w:t>
            </w:r>
          </w:p>
          <w:p w14:paraId="64509508" w14:textId="7348EA6D" w:rsidR="00880203" w:rsidRDefault="00880203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2 5 5 5 2</w:t>
            </w:r>
          </w:p>
          <w:p w14:paraId="3EE2B648" w14:textId="77777777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2 4 6 7 14</w:t>
            </w:r>
          </w:p>
          <w:p w14:paraId="1543818F" w14:textId="77777777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5 6 7 8 14</w:t>
            </w:r>
          </w:p>
          <w:p w14:paraId="59CE0145" w14:textId="77777777" w:rsidR="00BB1303" w:rsidRDefault="00BB1303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2 3 2 4 5</w:t>
            </w:r>
          </w:p>
          <w:p w14:paraId="222C7A5D" w14:textId="77777777" w:rsidR="00BB1303" w:rsidRDefault="00BB1303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2 3 4 5 7</w:t>
            </w:r>
          </w:p>
          <w:p w14:paraId="1F5EF6C3" w14:textId="77777777" w:rsidR="00BB1303" w:rsidRDefault="00BB1303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2 2 2 2 3</w:t>
            </w:r>
          </w:p>
          <w:p w14:paraId="3FA176B6" w14:textId="7BF2DB4A" w:rsidR="00BB1303" w:rsidRDefault="00BB1303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3 3 3 4 4</w:t>
            </w:r>
          </w:p>
        </w:tc>
        <w:tc>
          <w:tcPr>
            <w:tcW w:w="4509" w:type="dxa"/>
          </w:tcPr>
          <w:p w14:paraId="6C12DF32" w14:textId="77777777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WIN</w:t>
            </w:r>
          </w:p>
          <w:p w14:paraId="5415B85E" w14:textId="77777777" w:rsidR="00D131FE" w:rsidRDefault="00D131FE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LOSE</w:t>
            </w:r>
          </w:p>
          <w:p w14:paraId="5323436F" w14:textId="2C6B6E87" w:rsidR="00D131FE" w:rsidRDefault="00030BD4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LOSE</w:t>
            </w:r>
          </w:p>
          <w:p w14:paraId="2ED3A1F7" w14:textId="77777777" w:rsidR="00BB1303" w:rsidRDefault="00BB1303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WIN</w:t>
            </w:r>
          </w:p>
          <w:p w14:paraId="3053FEEE" w14:textId="07F952C8" w:rsidR="00BB1303" w:rsidRDefault="00BB1303" w:rsidP="00D131FE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WIN</w:t>
            </w:r>
          </w:p>
        </w:tc>
      </w:tr>
    </w:tbl>
    <w:p w14:paraId="24CD3908" w14:textId="64CD0BD7" w:rsidR="00D131FE" w:rsidRDefault="00D131FE" w:rsidP="00D131FE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6EF00B5B" w14:textId="77777777" w:rsidR="00D131FE" w:rsidRDefault="00D131FE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7A250231" w14:textId="77777777" w:rsidR="001F7D70" w:rsidRDefault="001F7D70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1E19B261" w14:textId="77777777" w:rsidR="001F7D70" w:rsidRDefault="001F7D70" w:rsidP="00FC585A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5B19ED8E" w14:textId="61C41757" w:rsidR="00C8195C" w:rsidRDefault="00C8195C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 w:type="page"/>
      </w:r>
    </w:p>
    <w:p w14:paraId="3AC0494F" w14:textId="77777777" w:rsidR="007B0919" w:rsidRPr="007B0919" w:rsidRDefault="007B0919" w:rsidP="007B091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ADCED3B" w14:textId="74AA89A3" w:rsidR="001F7D70" w:rsidRDefault="002944AC" w:rsidP="00FE7B0C">
      <w:pPr>
        <w:pStyle w:val="1"/>
        <w:rPr>
          <w:lang w:val="en-US"/>
        </w:rPr>
      </w:pPr>
      <w:r>
        <w:rPr>
          <w:rFonts w:hint="eastAsia"/>
          <w:lang w:val="en-US"/>
        </w:rPr>
        <w:t>论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个数的子集与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之间的关系</w:t>
      </w:r>
    </w:p>
    <w:p w14:paraId="4D6F32CB" w14:textId="3EA66940" w:rsidR="002944AC" w:rsidRPr="002944AC" w:rsidRDefault="002944AC" w:rsidP="002944AC">
      <w:pPr>
        <w:rPr>
          <w:lang w:val="en-US"/>
        </w:rPr>
      </w:pPr>
    </w:p>
    <w:p w14:paraId="7BDC6A62" w14:textId="7AE39E5E" w:rsidR="00FE7B0C" w:rsidRDefault="002944AC" w:rsidP="00FE7B0C">
      <w:pPr>
        <w:rPr>
          <w:lang w:val="en-US"/>
        </w:rPr>
      </w:pPr>
      <w:r w:rsidRPr="002944AC">
        <w:rPr>
          <w:rFonts w:hint="eastAsia"/>
          <w:lang w:val="en-US"/>
        </w:rPr>
        <w:t>给你一个包含</w:t>
      </w:r>
      <w:r w:rsidRPr="002944AC">
        <w:rPr>
          <w:lang w:val="en-US"/>
        </w:rPr>
        <w:t>n</w:t>
      </w:r>
      <w:r w:rsidRPr="002944AC">
        <w:rPr>
          <w:rFonts w:hint="eastAsia"/>
          <w:lang w:val="en-US"/>
        </w:rPr>
        <w:t>个元素的整数集合</w:t>
      </w:r>
      <w:r w:rsidRPr="002944AC">
        <w:rPr>
          <w:lang w:val="en-US"/>
        </w:rPr>
        <w:t>a1</w:t>
      </w:r>
      <w:r w:rsidRPr="002944AC">
        <w:rPr>
          <w:rFonts w:ascii="MS Mincho" w:eastAsia="MS Mincho" w:hAnsi="MS Mincho" w:cs="MS Mincho"/>
          <w:lang w:val="en-US"/>
        </w:rPr>
        <w:t>⋯</w:t>
      </w:r>
      <w:r w:rsidRPr="002944AC">
        <w:rPr>
          <w:lang w:val="en-US"/>
        </w:rPr>
        <w:t>an,</w:t>
      </w:r>
      <w:r w:rsidR="00594363">
        <w:rPr>
          <w:rFonts w:hint="eastAsia"/>
          <w:lang w:val="en-US"/>
        </w:rPr>
        <w:t>问你能否从中选出</w:t>
      </w:r>
      <w:r w:rsidR="00E92974">
        <w:rPr>
          <w:rFonts w:hint="eastAsia"/>
          <w:lang w:val="en-US"/>
        </w:rPr>
        <w:t>若干个数，使得这些数的和能被</w:t>
      </w:r>
      <w:r w:rsidR="00E92974">
        <w:rPr>
          <w:rFonts w:hint="eastAsia"/>
          <w:lang w:val="en-US"/>
        </w:rPr>
        <w:t>n</w:t>
      </w:r>
      <w:r w:rsidR="00E92974">
        <w:rPr>
          <w:rFonts w:hint="eastAsia"/>
          <w:lang w:val="en-US"/>
        </w:rPr>
        <w:t>整除（至少选一个数）。</w:t>
      </w:r>
      <w:r w:rsidR="00594363">
        <w:rPr>
          <w:rFonts w:hint="eastAsia"/>
          <w:lang w:val="en-US"/>
        </w:rPr>
        <w:t xml:space="preserve"> </w:t>
      </w:r>
    </w:p>
    <w:p w14:paraId="1606959E" w14:textId="77777777" w:rsidR="00C8195C" w:rsidRDefault="00C8195C" w:rsidP="00FE7B0C">
      <w:pPr>
        <w:rPr>
          <w:lang w:val="en-US"/>
        </w:rPr>
      </w:pPr>
    </w:p>
    <w:p w14:paraId="7683359E" w14:textId="77777777" w:rsidR="00C8195C" w:rsidRDefault="00C8195C" w:rsidP="00C8195C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第一行一个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，表示接下来有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组数据，</w:t>
      </w:r>
    </w:p>
    <w:p w14:paraId="22ACE8FC" w14:textId="77777777" w:rsidR="00C8195C" w:rsidRDefault="00C8195C" w:rsidP="00C8195C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每组数据两行</w:t>
      </w:r>
    </w:p>
    <w:p w14:paraId="56D70BFE" w14:textId="77777777" w:rsidR="00C8195C" w:rsidRPr="00C8195C" w:rsidRDefault="00C8195C" w:rsidP="00C8195C">
      <w:pPr>
        <w:rPr>
          <w:lang w:val="en-US"/>
        </w:rPr>
      </w:pPr>
      <w:r w:rsidRPr="00C8195C">
        <w:rPr>
          <w:rFonts w:hint="eastAsia"/>
          <w:lang w:val="en-US"/>
        </w:rPr>
        <w:t>第一行是整数集合的大小</w:t>
      </w:r>
      <w:r w:rsidRPr="00C8195C">
        <w:rPr>
          <w:rFonts w:hint="eastAsia"/>
          <w:lang w:val="en-US"/>
        </w:rPr>
        <w:t>n(1</w:t>
      </w:r>
      <w:r w:rsidRPr="00C8195C">
        <w:rPr>
          <w:rFonts w:hint="eastAsia"/>
          <w:lang w:val="en-US"/>
        </w:rPr>
        <w:t>≤</w:t>
      </w:r>
      <w:r w:rsidRPr="00C8195C">
        <w:rPr>
          <w:rFonts w:hint="eastAsia"/>
          <w:lang w:val="en-US"/>
        </w:rPr>
        <w:t>n</w:t>
      </w:r>
      <w:r w:rsidRPr="00C8195C">
        <w:rPr>
          <w:rFonts w:hint="eastAsia"/>
          <w:lang w:val="en-US"/>
        </w:rPr>
        <w:t>≤</w:t>
      </w:r>
      <w:r w:rsidRPr="00C8195C">
        <w:rPr>
          <w:rFonts w:hint="eastAsia"/>
          <w:lang w:val="en-US"/>
        </w:rPr>
        <w:t>10000)</w:t>
      </w:r>
    </w:p>
    <w:p w14:paraId="15A68DF1" w14:textId="12F3F4A8" w:rsidR="00C8195C" w:rsidRDefault="00C8195C" w:rsidP="00C8195C">
      <w:pPr>
        <w:rPr>
          <w:lang w:val="en-US"/>
        </w:rPr>
      </w:pPr>
      <w:r w:rsidRPr="00C8195C">
        <w:rPr>
          <w:rFonts w:hint="eastAsia"/>
          <w:lang w:val="en-US"/>
        </w:rPr>
        <w:t>第二行包含</w:t>
      </w:r>
      <w:r w:rsidRPr="00C8195C">
        <w:rPr>
          <w:lang w:val="en-US"/>
        </w:rPr>
        <w:t>n</w:t>
      </w:r>
      <w:r w:rsidRPr="00C8195C">
        <w:rPr>
          <w:rFonts w:hint="eastAsia"/>
          <w:lang w:val="en-US"/>
        </w:rPr>
        <w:t>个整数</w:t>
      </w:r>
      <w:r w:rsidRPr="00C8195C">
        <w:rPr>
          <w:lang w:val="en-US"/>
        </w:rPr>
        <w:t>a1</w:t>
      </w:r>
      <w:r w:rsidRPr="00C8195C">
        <w:rPr>
          <w:rFonts w:ascii="MS Mincho" w:eastAsia="MS Mincho" w:hAnsi="MS Mincho" w:cs="MS Mincho"/>
          <w:lang w:val="en-US"/>
        </w:rPr>
        <w:t>⋯</w:t>
      </w:r>
      <w:r w:rsidRPr="00C8195C">
        <w:rPr>
          <w:lang w:val="en-US"/>
        </w:rPr>
        <w:t>an</w:t>
      </w:r>
      <w:r w:rsidRPr="00C8195C">
        <w:rPr>
          <w:rFonts w:hint="eastAsia"/>
          <w:lang w:val="en-US"/>
        </w:rPr>
        <w:t>，且每个数都小于</w:t>
      </w:r>
      <w:r w:rsidRPr="00C8195C">
        <w:rPr>
          <w:lang w:val="en-US"/>
        </w:rPr>
        <w:t>10000(ai</w:t>
      </w:r>
      <w:r w:rsidRPr="00C8195C">
        <w:rPr>
          <w:rFonts w:hint="eastAsia"/>
          <w:lang w:val="en-US"/>
        </w:rPr>
        <w:t>≤</w:t>
      </w:r>
      <w:r w:rsidRPr="00C8195C">
        <w:rPr>
          <w:lang w:val="en-US"/>
        </w:rPr>
        <w:t>10000)</w:t>
      </w:r>
    </w:p>
    <w:p w14:paraId="33FD7B4B" w14:textId="77777777" w:rsidR="00C8195C" w:rsidRDefault="00C8195C" w:rsidP="00C8195C">
      <w:pPr>
        <w:rPr>
          <w:lang w:val="en-US"/>
        </w:rPr>
      </w:pPr>
    </w:p>
    <w:p w14:paraId="1E6FB0CF" w14:textId="2749A699" w:rsidR="00C8195C" w:rsidRDefault="00C71C62" w:rsidP="00C8195C">
      <w:pPr>
        <w:rPr>
          <w:lang w:val="en-US"/>
        </w:rPr>
      </w:pPr>
      <w:r>
        <w:rPr>
          <w:rFonts w:hint="eastAsia"/>
          <w:lang w:val="en-US"/>
        </w:rPr>
        <w:t>对于每组数据，</w:t>
      </w:r>
      <w:r w:rsidR="00C8195C" w:rsidRPr="00C8195C">
        <w:rPr>
          <w:rFonts w:hint="eastAsia"/>
          <w:lang w:val="en-US"/>
        </w:rPr>
        <w:t>如果存在上述的一个子集，输出</w:t>
      </w:r>
      <w:r w:rsidR="00C8195C" w:rsidRPr="00C8195C">
        <w:rPr>
          <w:rFonts w:hint="eastAsia"/>
          <w:lang w:val="en-US"/>
        </w:rPr>
        <w:t>Yes</w:t>
      </w:r>
      <w:r w:rsidR="00C8195C" w:rsidRPr="00C8195C">
        <w:rPr>
          <w:rFonts w:hint="eastAsia"/>
          <w:lang w:val="en-US"/>
        </w:rPr>
        <w:t>，否则输出</w:t>
      </w:r>
      <w:r w:rsidR="00C8195C" w:rsidRPr="00C8195C">
        <w:rPr>
          <w:rFonts w:hint="eastAsia"/>
          <w:lang w:val="en-US"/>
        </w:rPr>
        <w:t>No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8195C" w14:paraId="21E9382F" w14:textId="77777777" w:rsidTr="00C8195C">
        <w:tc>
          <w:tcPr>
            <w:tcW w:w="4508" w:type="dxa"/>
          </w:tcPr>
          <w:p w14:paraId="68C6E403" w14:textId="4CA7E168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312635C3" w14:textId="5F7F2A4C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C8195C" w14:paraId="2F1ED396" w14:textId="77777777" w:rsidTr="00C8195C">
        <w:tc>
          <w:tcPr>
            <w:tcW w:w="4508" w:type="dxa"/>
          </w:tcPr>
          <w:p w14:paraId="2C868572" w14:textId="1BB328B1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  <w:p w14:paraId="63549C6B" w14:textId="77777777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  <w:p w14:paraId="198CEE1B" w14:textId="77777777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2 3 4</w:t>
            </w:r>
          </w:p>
          <w:p w14:paraId="1DBDF6D6" w14:textId="77777777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  <w:p w14:paraId="0B1D1B59" w14:textId="432CC393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509" w:type="dxa"/>
          </w:tcPr>
          <w:p w14:paraId="6C1B8A7E" w14:textId="77777777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Yes</w:t>
            </w:r>
          </w:p>
          <w:p w14:paraId="76AEE89D" w14:textId="62FB8841" w:rsidR="00C8195C" w:rsidRDefault="00C8195C" w:rsidP="00C819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Yes</w:t>
            </w:r>
          </w:p>
        </w:tc>
      </w:tr>
    </w:tbl>
    <w:p w14:paraId="7DC93A55" w14:textId="72DA42A8" w:rsidR="00594363" w:rsidRDefault="00594363" w:rsidP="00C8195C">
      <w:pPr>
        <w:rPr>
          <w:lang w:val="en-US"/>
        </w:rPr>
      </w:pPr>
    </w:p>
    <w:p w14:paraId="3A3C090A" w14:textId="77777777" w:rsidR="00594363" w:rsidRDefault="00594363">
      <w:pPr>
        <w:rPr>
          <w:lang w:val="en-US"/>
        </w:rPr>
      </w:pPr>
      <w:r>
        <w:rPr>
          <w:lang w:val="en-US"/>
        </w:rPr>
        <w:br w:type="page"/>
      </w:r>
    </w:p>
    <w:p w14:paraId="2F79E887" w14:textId="20793A4B" w:rsidR="00C8195C" w:rsidRDefault="00770284" w:rsidP="00770284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WC</w:t>
      </w:r>
      <w:r>
        <w:rPr>
          <w:rFonts w:hint="eastAsia"/>
          <w:lang w:val="en-US"/>
        </w:rPr>
        <w:t>有趣的暑假时光</w:t>
      </w:r>
    </w:p>
    <w:p w14:paraId="31676E84" w14:textId="77777777" w:rsidR="00770284" w:rsidRDefault="00770284" w:rsidP="00C8195C">
      <w:pPr>
        <w:rPr>
          <w:lang w:val="en-US"/>
        </w:rPr>
      </w:pPr>
      <w:r>
        <w:rPr>
          <w:rFonts w:hint="eastAsia"/>
          <w:lang w:val="en-US"/>
        </w:rPr>
        <w:t>暑假到了，</w:t>
      </w:r>
      <w:r>
        <w:rPr>
          <w:rFonts w:hint="eastAsia"/>
          <w:lang w:val="en-US"/>
        </w:rPr>
        <w:t>WC</w:t>
      </w:r>
      <w:r>
        <w:rPr>
          <w:rFonts w:hint="eastAsia"/>
          <w:lang w:val="en-US"/>
        </w:rPr>
        <w:t>又有了大量的时间可以充实自己了。</w:t>
      </w:r>
    </w:p>
    <w:p w14:paraId="08487D7B" w14:textId="77777777" w:rsidR="00770284" w:rsidRDefault="00770284" w:rsidP="00C8195C">
      <w:pPr>
        <w:rPr>
          <w:lang w:val="en-US"/>
        </w:rPr>
      </w:pPr>
      <w:r>
        <w:rPr>
          <w:rFonts w:hint="eastAsia"/>
          <w:lang w:val="en-US"/>
        </w:rPr>
        <w:t>他以前每天在寝室，实验室，图书馆三点之间来回游走，</w:t>
      </w:r>
    </w:p>
    <w:p w14:paraId="5DE36715" w14:textId="0F354893" w:rsidR="00770284" w:rsidRDefault="00770284" w:rsidP="00C8195C">
      <w:pPr>
        <w:rPr>
          <w:lang w:val="en-US"/>
        </w:rPr>
      </w:pPr>
      <w:r>
        <w:rPr>
          <w:rFonts w:hint="eastAsia"/>
          <w:lang w:val="en-US"/>
        </w:rPr>
        <w:t>寝室到实验室之间的距离为</w:t>
      </w:r>
      <w:r>
        <w:rPr>
          <w:rFonts w:hint="eastAsia"/>
          <w:lang w:val="en-US"/>
        </w:rPr>
        <w:t>A</w:t>
      </w:r>
    </w:p>
    <w:p w14:paraId="0A2DF204" w14:textId="3FA7E363" w:rsidR="00770284" w:rsidRDefault="00770284" w:rsidP="00C8195C">
      <w:pPr>
        <w:rPr>
          <w:lang w:val="en-US"/>
        </w:rPr>
      </w:pPr>
      <w:r>
        <w:rPr>
          <w:rFonts w:hint="eastAsia"/>
          <w:lang w:val="en-US"/>
        </w:rPr>
        <w:t>寝室到图书馆之间的距离为</w:t>
      </w:r>
      <w:r>
        <w:rPr>
          <w:rFonts w:hint="eastAsia"/>
          <w:lang w:val="en-US"/>
        </w:rPr>
        <w:t>B</w:t>
      </w:r>
    </w:p>
    <w:p w14:paraId="26CB22C2" w14:textId="15D331A3" w:rsidR="00770284" w:rsidRPr="00770284" w:rsidRDefault="00770284" w:rsidP="00C8195C">
      <w:pPr>
        <w:rPr>
          <w:lang w:val="en-US"/>
        </w:rPr>
      </w:pPr>
      <w:r>
        <w:rPr>
          <w:rFonts w:hint="eastAsia"/>
          <w:lang w:val="en-US"/>
        </w:rPr>
        <w:t>实验室到图书馆之间的距离为</w:t>
      </w:r>
      <w:r>
        <w:rPr>
          <w:rFonts w:hint="eastAsia"/>
          <w:lang w:val="en-US"/>
        </w:rPr>
        <w:t>C</w:t>
      </w:r>
    </w:p>
    <w:p w14:paraId="066E1763" w14:textId="1CED9E72" w:rsidR="00770284" w:rsidRDefault="00770284" w:rsidP="00C8195C">
      <w:pPr>
        <w:rPr>
          <w:lang w:val="en-US"/>
        </w:rPr>
      </w:pPr>
      <w:r>
        <w:rPr>
          <w:rFonts w:hint="eastAsia"/>
          <w:lang w:val="en-US"/>
        </w:rPr>
        <w:t>在暑假，他准备每天</w:t>
      </w:r>
      <w:r w:rsidR="00866EF6">
        <w:rPr>
          <w:rFonts w:hint="eastAsia"/>
          <w:lang w:val="en-US"/>
        </w:rPr>
        <w:t>从寝室出发，</w:t>
      </w:r>
      <w:r>
        <w:rPr>
          <w:rFonts w:hint="eastAsia"/>
          <w:lang w:val="en-US"/>
        </w:rPr>
        <w:t>只去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次寝室、实验室或图书馆。</w:t>
      </w:r>
      <w:r w:rsidR="0090224C">
        <w:rPr>
          <w:rFonts w:hint="eastAsia"/>
          <w:lang w:val="en-US"/>
        </w:rPr>
        <w:t>真是太有趣了，居然还可以走路。</w:t>
      </w:r>
    </w:p>
    <w:p w14:paraId="4B31C9B0" w14:textId="77777777" w:rsidR="00770284" w:rsidRDefault="00770284" w:rsidP="00C8195C">
      <w:pPr>
        <w:rPr>
          <w:lang w:val="en-US"/>
        </w:rPr>
      </w:pPr>
    </w:p>
    <w:p w14:paraId="49AB8BA5" w14:textId="0D507A8C" w:rsidR="00770284" w:rsidRDefault="00770284" w:rsidP="00C8195C">
      <w:pPr>
        <w:rPr>
          <w:lang w:val="en-US"/>
        </w:rPr>
      </w:pPr>
      <w:r>
        <w:rPr>
          <w:rFonts w:hint="eastAsia"/>
          <w:lang w:val="en-US"/>
        </w:rPr>
        <w:t>由于</w:t>
      </w:r>
      <w:r>
        <w:rPr>
          <w:rFonts w:hint="eastAsia"/>
          <w:lang w:val="en-US"/>
        </w:rPr>
        <w:t>WC</w:t>
      </w:r>
      <w:r>
        <w:rPr>
          <w:rFonts w:hint="eastAsia"/>
          <w:lang w:val="en-US"/>
        </w:rPr>
        <w:t>真的非常懒，它希望去</w:t>
      </w:r>
      <w:r w:rsidRPr="00770284">
        <w:rPr>
          <w:rFonts w:hint="eastAsia"/>
          <w:lang w:val="en-US"/>
        </w:rPr>
        <w:t>n</w:t>
      </w:r>
      <w:r w:rsidRPr="00770284">
        <w:rPr>
          <w:rFonts w:hint="eastAsia"/>
          <w:lang w:val="en-US"/>
        </w:rPr>
        <w:t>个地方</w:t>
      </w:r>
      <w:r w:rsidRPr="00770284">
        <w:rPr>
          <w:rFonts w:hint="eastAsia"/>
          <w:lang w:val="en-US"/>
        </w:rPr>
        <w:t>(</w:t>
      </w:r>
      <w:r>
        <w:rPr>
          <w:rFonts w:hint="eastAsia"/>
          <w:lang w:val="en-US"/>
        </w:rPr>
        <w:t>一个地方可以去多次，但是不可以在一个地方停留连续去</w:t>
      </w:r>
      <w:r w:rsidRPr="00770284">
        <w:rPr>
          <w:rFonts w:hint="eastAsia"/>
          <w:lang w:val="en-US"/>
        </w:rPr>
        <w:t>两次</w:t>
      </w:r>
      <w:r w:rsidRPr="00770284">
        <w:rPr>
          <w:rFonts w:hint="eastAsia"/>
          <w:lang w:val="en-US"/>
        </w:rPr>
        <w:t>)</w:t>
      </w:r>
      <w:r w:rsidRPr="00770284">
        <w:rPr>
          <w:rFonts w:hint="eastAsia"/>
          <w:lang w:val="en-US"/>
        </w:rPr>
        <w:t>总走过的路径之和最短。</w:t>
      </w:r>
    </w:p>
    <w:p w14:paraId="637A1144" w14:textId="49C4F3A5" w:rsidR="00770284" w:rsidRDefault="00C71C62" w:rsidP="00C8195C">
      <w:pPr>
        <w:rPr>
          <w:lang w:val="en-US"/>
        </w:rPr>
      </w:pPr>
      <w:r>
        <w:rPr>
          <w:rFonts w:hint="eastAsia"/>
          <w:lang w:val="en-US"/>
        </w:rPr>
        <w:t>请你帮</w:t>
      </w:r>
      <w:r>
        <w:rPr>
          <w:rFonts w:hint="eastAsia"/>
          <w:lang w:val="en-US"/>
        </w:rPr>
        <w:t>WC</w:t>
      </w:r>
      <w:r>
        <w:rPr>
          <w:rFonts w:hint="eastAsia"/>
          <w:lang w:val="en-US"/>
        </w:rPr>
        <w:t>设计一条线路，使他每天走路的路径最短。</w:t>
      </w:r>
    </w:p>
    <w:p w14:paraId="4B05443A" w14:textId="38158196" w:rsidR="00C71C62" w:rsidRDefault="00C71C62" w:rsidP="00C71C62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65B05238" w14:textId="77777777" w:rsidR="00C71C62" w:rsidRDefault="00C71C62" w:rsidP="00C71C62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第一行一个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，表示接下来有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组数据，</w:t>
      </w:r>
    </w:p>
    <w:p w14:paraId="23C3CFB1" w14:textId="384F087C" w:rsidR="00C71C62" w:rsidRPr="00C71C62" w:rsidRDefault="00C71C62" w:rsidP="00C71C62">
      <w:pPr>
        <w:rPr>
          <w:lang w:val="en-US"/>
        </w:rPr>
      </w:pPr>
      <w:r>
        <w:rPr>
          <w:rFonts w:hint="eastAsia"/>
          <w:lang w:val="en-US"/>
        </w:rPr>
        <w:t>每组数据两行</w:t>
      </w:r>
    </w:p>
    <w:p w14:paraId="6EFD801B" w14:textId="77777777" w:rsidR="00C71C62" w:rsidRPr="00C71C62" w:rsidRDefault="00C71C62" w:rsidP="00C71C62">
      <w:pPr>
        <w:rPr>
          <w:lang w:val="en-US"/>
        </w:rPr>
      </w:pPr>
      <w:r w:rsidRPr="00C71C62">
        <w:rPr>
          <w:rFonts w:hint="eastAsia"/>
          <w:lang w:val="en-US"/>
        </w:rPr>
        <w:t>第一行一个数表示</w:t>
      </w:r>
      <w:r w:rsidRPr="00C71C62">
        <w:rPr>
          <w:rFonts w:hint="eastAsia"/>
          <w:lang w:val="en-US"/>
        </w:rPr>
        <w:t>n</w:t>
      </w:r>
      <w:r w:rsidRPr="00C71C62">
        <w:rPr>
          <w:rFonts w:hint="eastAsia"/>
          <w:lang w:val="en-US"/>
        </w:rPr>
        <w:t>。</w:t>
      </w:r>
    </w:p>
    <w:p w14:paraId="5CF557AF" w14:textId="24175457" w:rsidR="00770284" w:rsidRDefault="00C71C62" w:rsidP="00C71C62">
      <w:pPr>
        <w:rPr>
          <w:lang w:val="en-US"/>
        </w:rPr>
      </w:pPr>
      <w:r w:rsidRPr="00C71C62">
        <w:rPr>
          <w:rFonts w:hint="eastAsia"/>
          <w:lang w:val="en-US"/>
        </w:rPr>
        <w:t>接下来一行三个数表示</w:t>
      </w:r>
      <w:r w:rsidRPr="00C71C62">
        <w:rPr>
          <w:rFonts w:hint="eastAsia"/>
          <w:lang w:val="en-US"/>
        </w:rPr>
        <w:t>A,B,C</w:t>
      </w:r>
      <w:r w:rsidRPr="00C71C62">
        <w:rPr>
          <w:rFonts w:hint="eastAsia"/>
          <w:lang w:val="en-US"/>
        </w:rPr>
        <w:t>。</w:t>
      </w:r>
      <w:r w:rsidRPr="00C71C62">
        <w:rPr>
          <w:rFonts w:hint="eastAsia"/>
          <w:lang w:val="en-US"/>
        </w:rPr>
        <w:t>0&lt;n,A,B,C</w:t>
      </w:r>
      <w:r w:rsidRPr="00C71C62">
        <w:rPr>
          <w:rFonts w:hint="eastAsia"/>
          <w:lang w:val="en-US"/>
        </w:rPr>
        <w:t>≤</w:t>
      </w:r>
      <w:r w:rsidRPr="00C71C62">
        <w:rPr>
          <w:rFonts w:hint="eastAsia"/>
          <w:lang w:val="en-US"/>
        </w:rPr>
        <w:t>100</w:t>
      </w:r>
    </w:p>
    <w:p w14:paraId="2E0B5D55" w14:textId="77777777" w:rsidR="00C71C62" w:rsidRDefault="00C71C62" w:rsidP="00C71C62">
      <w:pPr>
        <w:rPr>
          <w:lang w:val="en-US"/>
        </w:rPr>
      </w:pPr>
    </w:p>
    <w:p w14:paraId="0508438C" w14:textId="568C5E7C" w:rsidR="00C71C62" w:rsidRDefault="00C71C62" w:rsidP="00C71C62">
      <w:pPr>
        <w:rPr>
          <w:lang w:val="en-US"/>
        </w:rPr>
      </w:pPr>
      <w:r>
        <w:rPr>
          <w:rFonts w:hint="eastAsia"/>
          <w:lang w:val="en-US"/>
        </w:rPr>
        <w:t>对于每组数据，</w:t>
      </w:r>
      <w:r w:rsidRPr="00C71C62">
        <w:rPr>
          <w:rFonts w:hint="eastAsia"/>
          <w:lang w:val="en-US"/>
        </w:rPr>
        <w:t>输出一个数字表示它走过的路径是最小值。</w:t>
      </w:r>
    </w:p>
    <w:p w14:paraId="6211B0D5" w14:textId="77777777" w:rsidR="00C71C62" w:rsidRDefault="00C71C62" w:rsidP="00C71C62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71C62" w14:paraId="1D673837" w14:textId="77777777" w:rsidTr="00C71C62">
        <w:tc>
          <w:tcPr>
            <w:tcW w:w="4508" w:type="dxa"/>
          </w:tcPr>
          <w:p w14:paraId="41CFFDA9" w14:textId="7C670E0D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634306C2" w14:textId="189315AA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C71C62" w14:paraId="16740817" w14:textId="77777777" w:rsidTr="00C71C62">
        <w:tc>
          <w:tcPr>
            <w:tcW w:w="4508" w:type="dxa"/>
          </w:tcPr>
          <w:p w14:paraId="5DB2E7DC" w14:textId="3830A008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  <w:p w14:paraId="46503C97" w14:textId="77777777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  <w:p w14:paraId="70A889E0" w14:textId="77777777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2 3 1</w:t>
            </w:r>
          </w:p>
          <w:p w14:paraId="7CBEA0ED" w14:textId="77777777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  <w:p w14:paraId="1BE45380" w14:textId="3C78172B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2 3 5</w:t>
            </w:r>
          </w:p>
        </w:tc>
        <w:tc>
          <w:tcPr>
            <w:tcW w:w="4509" w:type="dxa"/>
          </w:tcPr>
          <w:p w14:paraId="661D924D" w14:textId="77777777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  <w:p w14:paraId="21640DD9" w14:textId="070E18F0" w:rsidR="00C71C62" w:rsidRDefault="00C71C62" w:rsidP="00C71C6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</w:tr>
    </w:tbl>
    <w:p w14:paraId="5BB9C9E6" w14:textId="17829155" w:rsidR="00C71C62" w:rsidRDefault="00C71C62" w:rsidP="00C71C62">
      <w:pPr>
        <w:rPr>
          <w:lang w:val="en-US"/>
        </w:rPr>
      </w:pPr>
    </w:p>
    <w:p w14:paraId="3FA4E49F" w14:textId="36922624" w:rsidR="00D11E4A" w:rsidRDefault="00D11E4A" w:rsidP="00C71C62">
      <w:pPr>
        <w:rPr>
          <w:lang w:val="en-US"/>
        </w:rPr>
      </w:pPr>
      <w:r>
        <w:rPr>
          <w:rFonts w:hint="eastAsia"/>
          <w:lang w:val="en-US"/>
        </w:rPr>
        <w:t>一开始的时候</w:t>
      </w:r>
      <w:r>
        <w:rPr>
          <w:rFonts w:hint="eastAsia"/>
          <w:lang w:val="en-US"/>
        </w:rPr>
        <w:t>WC</w:t>
      </w:r>
      <w:r>
        <w:rPr>
          <w:rFonts w:hint="eastAsia"/>
          <w:lang w:val="en-US"/>
        </w:rPr>
        <w:t>在自己寝室玩，最后不一定要回到寝室</w:t>
      </w:r>
      <w:r w:rsidRPr="00D11E4A">
        <w:rPr>
          <w:rFonts w:hint="eastAsia"/>
          <w:lang w:val="en-US"/>
        </w:rPr>
        <w:t>。</w:t>
      </w:r>
    </w:p>
    <w:p w14:paraId="1296CCB6" w14:textId="3B0C6D47" w:rsidR="00906CB4" w:rsidRDefault="00906CB4" w:rsidP="00C71C62">
      <w:pPr>
        <w:rPr>
          <w:lang w:val="en-US"/>
        </w:rPr>
      </w:pPr>
      <w:r>
        <w:rPr>
          <w:rFonts w:hint="eastAsia"/>
          <w:lang w:val="en-US"/>
        </w:rPr>
        <w:lastRenderedPageBreak/>
        <w:t>对于第一组样例，</w:t>
      </w:r>
      <w:r w:rsidR="00202C12">
        <w:rPr>
          <w:rFonts w:hint="eastAsia"/>
          <w:lang w:val="en-US"/>
        </w:rPr>
        <w:t>第一次，</w:t>
      </w:r>
      <w:r>
        <w:rPr>
          <w:rFonts w:hint="eastAsia"/>
          <w:lang w:val="en-US"/>
        </w:rPr>
        <w:t>WC</w:t>
      </w:r>
      <w:r>
        <w:rPr>
          <w:rFonts w:hint="eastAsia"/>
          <w:lang w:val="en-US"/>
        </w:rPr>
        <w:t>一开始在自己寝室，</w:t>
      </w:r>
      <w:r w:rsidR="00202C12">
        <w:rPr>
          <w:rFonts w:hint="eastAsia"/>
          <w:lang w:val="en-US"/>
        </w:rPr>
        <w:t>第二次，</w:t>
      </w:r>
      <w:r w:rsidR="00202C12">
        <w:rPr>
          <w:rFonts w:hint="eastAsia"/>
          <w:lang w:val="en-US"/>
        </w:rPr>
        <w:t>WC</w:t>
      </w:r>
      <w:r>
        <w:rPr>
          <w:rFonts w:hint="eastAsia"/>
          <w:lang w:val="en-US"/>
        </w:rPr>
        <w:t>去实验室，</w:t>
      </w:r>
      <w:r w:rsidR="00202C12">
        <w:rPr>
          <w:rFonts w:hint="eastAsia"/>
          <w:lang w:val="en-US"/>
        </w:rPr>
        <w:t>第三次，</w:t>
      </w:r>
      <w:r w:rsidR="00202C12">
        <w:rPr>
          <w:rFonts w:hint="eastAsia"/>
          <w:lang w:val="en-US"/>
        </w:rPr>
        <w:t>WC</w:t>
      </w:r>
      <w:r w:rsidR="00202C12">
        <w:rPr>
          <w:rFonts w:hint="eastAsia"/>
          <w:lang w:val="en-US"/>
        </w:rPr>
        <w:t>去图书馆，路径为</w:t>
      </w:r>
      <w:r w:rsidR="00202C12">
        <w:rPr>
          <w:rFonts w:hint="eastAsia"/>
          <w:lang w:val="en-US"/>
        </w:rPr>
        <w:t>0+2+1=3</w:t>
      </w:r>
      <w:r w:rsidR="00202C12">
        <w:rPr>
          <w:rFonts w:hint="eastAsia"/>
          <w:lang w:val="en-US"/>
        </w:rPr>
        <w:t>；</w:t>
      </w:r>
    </w:p>
    <w:p w14:paraId="24B12606" w14:textId="66C90000" w:rsidR="00202C12" w:rsidRDefault="00202C12">
      <w:pPr>
        <w:rPr>
          <w:lang w:val="en-US"/>
        </w:rPr>
      </w:pPr>
      <w:r>
        <w:rPr>
          <w:lang w:val="en-US"/>
        </w:rPr>
        <w:br w:type="page"/>
      </w:r>
    </w:p>
    <w:p w14:paraId="4811FD94" w14:textId="6F7AE728" w:rsidR="00202C12" w:rsidRDefault="00FE67BB" w:rsidP="00FE67BB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龙王的</w:t>
      </w:r>
      <w:r w:rsidR="00C06FAB">
        <w:rPr>
          <w:rFonts w:hint="eastAsia"/>
          <w:lang w:val="en-US"/>
        </w:rPr>
        <w:t>围</w:t>
      </w:r>
      <w:r>
        <w:rPr>
          <w:rFonts w:hint="eastAsia"/>
          <w:lang w:val="en-US"/>
        </w:rPr>
        <w:t>棋！</w:t>
      </w:r>
    </w:p>
    <w:p w14:paraId="3D201F72" w14:textId="68E5A96C" w:rsidR="00FE67BB" w:rsidRDefault="001A0435" w:rsidP="00FE67BB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ab/>
      </w:r>
      <w:r w:rsidR="00FE67BB" w:rsidRPr="00FE67BB">
        <w:rPr>
          <w:lang w:val="en-US"/>
        </w:rPr>
        <w:t>八一再次捍卫龙王称号成功后和雏</w:t>
      </w:r>
      <w:r w:rsidR="00FE67BB" w:rsidRPr="00FE67BB">
        <w:rPr>
          <w:rFonts w:hint="eastAsia"/>
          <w:lang w:val="en-US"/>
        </w:rPr>
        <w:t>鹤爱</w:t>
      </w:r>
      <w:r w:rsidR="00FE67BB">
        <w:rPr>
          <w:rFonts w:hint="eastAsia"/>
          <w:lang w:val="en-US"/>
        </w:rPr>
        <w:t>与空银子一起</w:t>
      </w:r>
      <w:r w:rsidR="00FE67BB" w:rsidRPr="00FE67BB">
        <w:rPr>
          <w:rFonts w:hint="eastAsia"/>
          <w:lang w:val="en-US"/>
        </w:rPr>
        <w:t>去中国旅游</w:t>
      </w:r>
      <w:r w:rsidR="00FE67BB">
        <w:rPr>
          <w:rFonts w:hint="eastAsia"/>
          <w:lang w:val="en-US"/>
        </w:rPr>
        <w:t>，但不幸的是他们正巧遇上五一劳动节，一行人在中国只订到了一间</w:t>
      </w:r>
      <w:r>
        <w:rPr>
          <w:rFonts w:hint="eastAsia"/>
          <w:lang w:val="en-US"/>
        </w:rPr>
        <w:t>双人房，空银子与雏鹤爱各占了一张床，可怜的（？？？）的八一无法做出选择，只好靠中国特色——围棋作出决定。</w:t>
      </w:r>
    </w:p>
    <w:p w14:paraId="55558E26" w14:textId="4DA186B9" w:rsidR="001A0435" w:rsidRDefault="001A0435" w:rsidP="00FE67BB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酒店里有一张</w:t>
      </w:r>
      <w:r>
        <w:rPr>
          <w:rFonts w:hint="eastAsia"/>
          <w:lang w:val="en-US"/>
        </w:rPr>
        <w:t>N*M</w:t>
      </w:r>
      <w:r>
        <w:rPr>
          <w:rFonts w:hint="eastAsia"/>
          <w:lang w:val="en-US"/>
        </w:rPr>
        <w:t>的棋盘，棋盘上原来有</w:t>
      </w:r>
      <w:r>
        <w:rPr>
          <w:rFonts w:hint="eastAsia"/>
          <w:lang w:val="en-US"/>
        </w:rPr>
        <w:t>N*M</w:t>
      </w:r>
      <w:r>
        <w:rPr>
          <w:rFonts w:hint="eastAsia"/>
          <w:lang w:val="en-US"/>
        </w:rPr>
        <w:t>个黑子，黑子翻过来就是白子。八一</w:t>
      </w:r>
      <w:r w:rsidRPr="001A0435">
        <w:rPr>
          <w:rFonts w:hint="eastAsia"/>
          <w:lang w:val="en-US"/>
        </w:rPr>
        <w:t>就把所有位置从第一行第一列开始依次翻转</w:t>
      </w:r>
      <w:r w:rsidRPr="001A0435">
        <w:rPr>
          <w:rFonts w:hint="eastAsia"/>
          <w:lang w:val="en-US"/>
        </w:rPr>
        <w:t>(</w:t>
      </w:r>
      <w:r w:rsidRPr="001A0435">
        <w:rPr>
          <w:rFonts w:hint="eastAsia"/>
          <w:lang w:val="en-US"/>
        </w:rPr>
        <w:t>先从左到右，再从下到上</w:t>
      </w:r>
      <w:r w:rsidRPr="001A0435">
        <w:rPr>
          <w:rFonts w:hint="eastAsia"/>
          <w:lang w:val="en-US"/>
        </w:rPr>
        <w:t>)</w:t>
      </w:r>
      <w:r w:rsidRPr="001A0435">
        <w:rPr>
          <w:rFonts w:hint="eastAsia"/>
          <w:lang w:val="en-US"/>
        </w:rPr>
        <w:t>都翻转一遍，</w:t>
      </w:r>
      <w:r>
        <w:rPr>
          <w:rFonts w:hint="eastAsia"/>
          <w:lang w:val="en-US"/>
        </w:rPr>
        <w:t>但是八一</w:t>
      </w:r>
      <w:r w:rsidRPr="001A0435">
        <w:rPr>
          <w:rFonts w:hint="eastAsia"/>
          <w:lang w:val="en-US"/>
        </w:rPr>
        <w:t>的爪子手太大了，每次翻转都会带动周围的</w:t>
      </w:r>
      <w:r w:rsidRPr="001A0435">
        <w:rPr>
          <w:rFonts w:hint="eastAsia"/>
          <w:lang w:val="en-US"/>
        </w:rPr>
        <w:t>8</w:t>
      </w:r>
      <w:r w:rsidRPr="001A0435">
        <w:rPr>
          <w:rFonts w:hint="eastAsia"/>
          <w:lang w:val="en-US"/>
        </w:rPr>
        <w:t>个</w:t>
      </w:r>
      <w:r>
        <w:rPr>
          <w:rFonts w:hint="eastAsia"/>
          <w:lang w:val="en-US"/>
        </w:rPr>
        <w:t>黑子或者白子</w:t>
      </w:r>
      <w:r w:rsidRPr="001A0435">
        <w:rPr>
          <w:rFonts w:hint="eastAsia"/>
          <w:lang w:val="en-US"/>
        </w:rPr>
        <w:t>(</w:t>
      </w:r>
      <w:r w:rsidRPr="001A0435">
        <w:rPr>
          <w:rFonts w:hint="eastAsia"/>
          <w:lang w:val="en-US"/>
        </w:rPr>
        <w:t>如果在边界上可能不足</w:t>
      </w:r>
      <w:r w:rsidRPr="001A0435">
        <w:rPr>
          <w:rFonts w:hint="eastAsia"/>
          <w:lang w:val="en-US"/>
        </w:rPr>
        <w:t>8</w:t>
      </w:r>
      <w:r w:rsidRPr="001A0435">
        <w:rPr>
          <w:rFonts w:hint="eastAsia"/>
          <w:lang w:val="en-US"/>
        </w:rPr>
        <w:t>个</w:t>
      </w:r>
      <w:r w:rsidRPr="001A0435">
        <w:rPr>
          <w:rFonts w:hint="eastAsia"/>
          <w:lang w:val="en-US"/>
        </w:rPr>
        <w:t>)</w:t>
      </w:r>
      <w:r>
        <w:rPr>
          <w:rFonts w:hint="eastAsia"/>
          <w:lang w:val="en-US"/>
        </w:rPr>
        <w:t>，求最后的白子</w:t>
      </w:r>
      <w:r w:rsidRPr="001A0435">
        <w:rPr>
          <w:rFonts w:hint="eastAsia"/>
          <w:lang w:val="en-US"/>
        </w:rPr>
        <w:t>的个数。</w:t>
      </w:r>
    </w:p>
    <w:p w14:paraId="48BA5607" w14:textId="25271753" w:rsidR="001A0435" w:rsidRDefault="001A0435" w:rsidP="00FE67BB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如果白子的个数为奇数，那么</w:t>
      </w:r>
      <w:r w:rsidR="009F3C8F">
        <w:rPr>
          <w:rFonts w:hint="eastAsia"/>
          <w:lang w:val="en-US"/>
        </w:rPr>
        <w:t>八一就和空银子一起，否则就喝雏鹤爱一起。</w:t>
      </w:r>
    </w:p>
    <w:p w14:paraId="55547C08" w14:textId="77777777" w:rsidR="009F3C8F" w:rsidRDefault="009F3C8F" w:rsidP="00FE67BB">
      <w:pPr>
        <w:spacing w:after="0" w:line="240" w:lineRule="auto"/>
        <w:rPr>
          <w:lang w:val="en-US"/>
        </w:rPr>
      </w:pPr>
    </w:p>
    <w:p w14:paraId="69F52A9B" w14:textId="41142B22" w:rsidR="009F3C8F" w:rsidRPr="00C71C62" w:rsidRDefault="009F3C8F" w:rsidP="009F3C8F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第一行一个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，表示接下来有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组数据，每组数据一行</w:t>
      </w:r>
    </w:p>
    <w:p w14:paraId="67B68B83" w14:textId="3C156485" w:rsidR="009F3C8F" w:rsidRDefault="00B04EFB" w:rsidP="00B04EFB">
      <w:pPr>
        <w:spacing w:after="0" w:line="240" w:lineRule="auto"/>
        <w:rPr>
          <w:lang w:val="en-US"/>
        </w:rPr>
      </w:pPr>
      <w:r w:rsidRPr="00B04EFB">
        <w:rPr>
          <w:rFonts w:hint="eastAsia"/>
          <w:lang w:val="en-US"/>
        </w:rPr>
        <w:t>输入包括两个数</w:t>
      </w:r>
      <w:r w:rsidRPr="00B04EFB">
        <w:rPr>
          <w:rFonts w:hint="eastAsia"/>
          <w:lang w:val="en-US"/>
        </w:rPr>
        <w:t>n</w:t>
      </w:r>
      <w:r w:rsidRPr="00B04EFB">
        <w:rPr>
          <w:rFonts w:hint="eastAsia"/>
          <w:lang w:val="en-US"/>
        </w:rPr>
        <w:t>，</w:t>
      </w:r>
      <w:r w:rsidRPr="00B04EFB">
        <w:rPr>
          <w:rFonts w:hint="eastAsia"/>
          <w:lang w:val="en-US"/>
        </w:rPr>
        <w:t>m</w:t>
      </w:r>
      <w:r>
        <w:rPr>
          <w:rFonts w:hint="eastAsia"/>
          <w:lang w:val="en-US"/>
        </w:rPr>
        <w:t>，</w:t>
      </w:r>
      <w:r w:rsidRPr="00B04EFB">
        <w:rPr>
          <w:rFonts w:hint="eastAsia"/>
          <w:lang w:val="en-US"/>
        </w:rPr>
        <w:t>1</w:t>
      </w:r>
      <w:r w:rsidRPr="00B04EFB">
        <w:rPr>
          <w:rFonts w:hint="eastAsia"/>
          <w:lang w:val="en-US"/>
        </w:rPr>
        <w:t>≤</w:t>
      </w:r>
      <w:r w:rsidRPr="00B04EFB">
        <w:rPr>
          <w:rFonts w:hint="eastAsia"/>
          <w:lang w:val="en-US"/>
        </w:rPr>
        <w:t>n,m</w:t>
      </w:r>
      <w:r w:rsidRPr="00B04EFB">
        <w:rPr>
          <w:rFonts w:hint="eastAsia"/>
          <w:lang w:val="en-US"/>
        </w:rPr>
        <w:t>≤</w:t>
      </w:r>
      <w:r w:rsidRPr="00B04EFB">
        <w:rPr>
          <w:rFonts w:hint="eastAsia"/>
          <w:lang w:val="en-US"/>
        </w:rPr>
        <w:t>30000</w:t>
      </w:r>
    </w:p>
    <w:p w14:paraId="1BBE1A5C" w14:textId="77777777" w:rsidR="00B04EFB" w:rsidRDefault="00B04EFB" w:rsidP="00B04EFB">
      <w:pPr>
        <w:spacing w:after="0" w:line="240" w:lineRule="auto"/>
        <w:rPr>
          <w:lang w:val="en-US"/>
        </w:rPr>
      </w:pPr>
    </w:p>
    <w:p w14:paraId="6705FF4E" w14:textId="654FA228" w:rsidR="00B04EFB" w:rsidRDefault="00B04EFB" w:rsidP="00B04EFB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对于每组数据，如果白子数量为奇数，则输出</w:t>
      </w:r>
      <w:r w:rsidR="007A1D3A" w:rsidRPr="007A1D3A">
        <w:rPr>
          <w:rFonts w:hint="eastAsia"/>
          <w:lang w:val="en-US"/>
        </w:rPr>
        <w:t>（そら</w:t>
      </w:r>
      <w:r w:rsidR="007A1D3A" w:rsidRPr="007A1D3A">
        <w:rPr>
          <w:rFonts w:hint="eastAsia"/>
          <w:lang w:val="en-US"/>
        </w:rPr>
        <w:t xml:space="preserve"> </w:t>
      </w:r>
      <w:r w:rsidR="007A1D3A" w:rsidRPr="007A1D3A">
        <w:rPr>
          <w:rFonts w:hint="eastAsia"/>
          <w:lang w:val="en-US"/>
        </w:rPr>
        <w:t>ぎんこ）</w:t>
      </w:r>
      <w:r w:rsidR="007A1D3A">
        <w:rPr>
          <w:lang w:val="en-US"/>
        </w:rPr>
        <w:t>,</w:t>
      </w:r>
      <w:r w:rsidR="007A1D3A">
        <w:rPr>
          <w:rFonts w:hint="eastAsia"/>
          <w:lang w:val="en-US"/>
        </w:rPr>
        <w:t>否则输出</w:t>
      </w:r>
      <w:r w:rsidR="007A1D3A" w:rsidRPr="007A1D3A">
        <w:rPr>
          <w:rFonts w:hint="eastAsia"/>
          <w:lang w:val="en-US"/>
        </w:rPr>
        <w:t>（ひなつる</w:t>
      </w:r>
      <w:r w:rsidR="007A1D3A" w:rsidRPr="007A1D3A">
        <w:rPr>
          <w:rFonts w:hint="eastAsia"/>
          <w:lang w:val="en-US"/>
        </w:rPr>
        <w:t xml:space="preserve"> </w:t>
      </w:r>
      <w:r w:rsidR="007A1D3A" w:rsidRPr="007A1D3A">
        <w:rPr>
          <w:rFonts w:hint="eastAsia"/>
          <w:lang w:val="en-US"/>
        </w:rPr>
        <w:t>あい）</w:t>
      </w:r>
    </w:p>
    <w:p w14:paraId="3B0CD0F1" w14:textId="77777777" w:rsidR="007A1D3A" w:rsidRDefault="007A1D3A" w:rsidP="00B04EFB">
      <w:pPr>
        <w:spacing w:after="0" w:line="240" w:lineRule="auto"/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A1D3A" w14:paraId="4CB732BE" w14:textId="77777777" w:rsidTr="007A1D3A">
        <w:tc>
          <w:tcPr>
            <w:tcW w:w="4508" w:type="dxa"/>
          </w:tcPr>
          <w:p w14:paraId="653045AD" w14:textId="3876283B" w:rsidR="007A1D3A" w:rsidRDefault="007A1D3A" w:rsidP="00B04EF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07EDE6AD" w14:textId="27F23754" w:rsidR="007A1D3A" w:rsidRDefault="007A1D3A" w:rsidP="00B04EF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7A1D3A" w14:paraId="46F1772F" w14:textId="77777777" w:rsidTr="007A1D3A">
        <w:tc>
          <w:tcPr>
            <w:tcW w:w="4508" w:type="dxa"/>
          </w:tcPr>
          <w:p w14:paraId="13E156FD" w14:textId="4C0524C2" w:rsidR="007A1D3A" w:rsidRDefault="007A1D3A" w:rsidP="007A1D3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  <w:p w14:paraId="223456C5" w14:textId="77777777" w:rsidR="007A1D3A" w:rsidRDefault="007A1D3A" w:rsidP="007A1D3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2 2</w:t>
            </w:r>
          </w:p>
          <w:p w14:paraId="66FD8C54" w14:textId="77777777" w:rsidR="007A1D3A" w:rsidRDefault="007A1D3A" w:rsidP="007A1D3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1 7</w:t>
            </w:r>
          </w:p>
          <w:p w14:paraId="3F9180C0" w14:textId="26632DCA" w:rsidR="007A1D3A" w:rsidRDefault="00731177" w:rsidP="007A1D3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314</w:t>
            </w:r>
            <w:r w:rsidR="007A1D3A">
              <w:rPr>
                <w:rFonts w:hint="eastAsia"/>
                <w:lang w:val="en-US"/>
              </w:rPr>
              <w:t xml:space="preserve"> 1592</w:t>
            </w:r>
          </w:p>
          <w:p w14:paraId="2B229032" w14:textId="7C600C9A" w:rsidR="007A1D3A" w:rsidRDefault="007A1D3A" w:rsidP="007A1D3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1 1</w:t>
            </w:r>
          </w:p>
        </w:tc>
        <w:tc>
          <w:tcPr>
            <w:tcW w:w="4509" w:type="dxa"/>
          </w:tcPr>
          <w:p w14:paraId="6FF8A62D" w14:textId="77777777" w:rsidR="007A1D3A" w:rsidRDefault="007A1D3A" w:rsidP="00B04EFB">
            <w:pPr>
              <w:rPr>
                <w:lang w:val="en-US"/>
              </w:rPr>
            </w:pPr>
            <w:r w:rsidRPr="007A1D3A">
              <w:rPr>
                <w:rFonts w:hint="eastAsia"/>
                <w:lang w:val="en-US"/>
              </w:rPr>
              <w:t>ひなつる</w:t>
            </w:r>
            <w:r w:rsidRPr="007A1D3A">
              <w:rPr>
                <w:rFonts w:hint="eastAsia"/>
                <w:lang w:val="en-US"/>
              </w:rPr>
              <w:t xml:space="preserve"> </w:t>
            </w:r>
            <w:r w:rsidRPr="007A1D3A">
              <w:rPr>
                <w:rFonts w:hint="eastAsia"/>
                <w:lang w:val="en-US"/>
              </w:rPr>
              <w:t>あい</w:t>
            </w:r>
          </w:p>
          <w:p w14:paraId="310BF420" w14:textId="26D156CC" w:rsidR="007A1D3A" w:rsidRDefault="007A1D3A" w:rsidP="00B04EFB">
            <w:pPr>
              <w:rPr>
                <w:lang w:val="en-US"/>
              </w:rPr>
            </w:pPr>
            <w:r w:rsidRPr="007A1D3A">
              <w:rPr>
                <w:rFonts w:hint="eastAsia"/>
                <w:lang w:val="en-US"/>
              </w:rPr>
              <w:t>そら</w:t>
            </w:r>
            <w:r w:rsidRPr="007A1D3A">
              <w:rPr>
                <w:rFonts w:hint="eastAsia"/>
                <w:lang w:val="en-US"/>
              </w:rPr>
              <w:t xml:space="preserve"> </w:t>
            </w:r>
            <w:r w:rsidRPr="007A1D3A">
              <w:rPr>
                <w:rFonts w:hint="eastAsia"/>
                <w:lang w:val="en-US"/>
              </w:rPr>
              <w:t>ぎんこ</w:t>
            </w:r>
          </w:p>
          <w:p w14:paraId="5CC37C4B" w14:textId="77777777" w:rsidR="007A1D3A" w:rsidRDefault="007A1D3A" w:rsidP="00B04EFB">
            <w:pPr>
              <w:rPr>
                <w:lang w:val="en-US"/>
              </w:rPr>
            </w:pPr>
            <w:r w:rsidRPr="007A1D3A">
              <w:rPr>
                <w:rFonts w:hint="eastAsia"/>
                <w:lang w:val="en-US"/>
              </w:rPr>
              <w:t>ひなつる</w:t>
            </w:r>
            <w:r w:rsidRPr="007A1D3A">
              <w:rPr>
                <w:rFonts w:hint="eastAsia"/>
                <w:lang w:val="en-US"/>
              </w:rPr>
              <w:t xml:space="preserve"> </w:t>
            </w:r>
            <w:r w:rsidRPr="007A1D3A">
              <w:rPr>
                <w:rFonts w:hint="eastAsia"/>
                <w:lang w:val="en-US"/>
              </w:rPr>
              <w:t>あい</w:t>
            </w:r>
          </w:p>
          <w:p w14:paraId="68029A97" w14:textId="5284433B" w:rsidR="007A1D3A" w:rsidRDefault="007A1D3A" w:rsidP="00B04EFB">
            <w:pPr>
              <w:rPr>
                <w:lang w:val="en-US"/>
              </w:rPr>
            </w:pPr>
            <w:r w:rsidRPr="007A1D3A">
              <w:rPr>
                <w:rFonts w:hint="eastAsia"/>
                <w:lang w:val="en-US"/>
              </w:rPr>
              <w:t>そら</w:t>
            </w:r>
            <w:r w:rsidRPr="007A1D3A">
              <w:rPr>
                <w:rFonts w:hint="eastAsia"/>
                <w:lang w:val="en-US"/>
              </w:rPr>
              <w:t xml:space="preserve"> </w:t>
            </w:r>
            <w:r w:rsidRPr="007A1D3A">
              <w:rPr>
                <w:rFonts w:hint="eastAsia"/>
                <w:lang w:val="en-US"/>
              </w:rPr>
              <w:t>ぎんこ</w:t>
            </w:r>
          </w:p>
        </w:tc>
      </w:tr>
    </w:tbl>
    <w:p w14:paraId="75B8836A" w14:textId="77777777" w:rsidR="007A1D3A" w:rsidRDefault="007A1D3A" w:rsidP="00B04EFB">
      <w:pPr>
        <w:spacing w:after="0" w:line="240" w:lineRule="auto"/>
        <w:rPr>
          <w:lang w:val="en-US"/>
        </w:rPr>
      </w:pPr>
    </w:p>
    <w:p w14:paraId="3713FD2F" w14:textId="0C688DE0" w:rsidR="007A1D3A" w:rsidRDefault="007A1D3A" w:rsidP="00B04EFB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对于各组样例，白棋数依次为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496080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。</w:t>
      </w:r>
    </w:p>
    <w:p w14:paraId="221791B5" w14:textId="77777777" w:rsidR="007A1D3A" w:rsidRDefault="007A1D3A">
      <w:pPr>
        <w:rPr>
          <w:lang w:val="en-US"/>
        </w:rPr>
      </w:pPr>
      <w:r>
        <w:rPr>
          <w:lang w:val="en-US"/>
        </w:rPr>
        <w:br w:type="page"/>
      </w:r>
    </w:p>
    <w:p w14:paraId="2F4F8372" w14:textId="791E379A" w:rsidR="00DA79DF" w:rsidRDefault="00DA79DF" w:rsidP="00DA79DF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论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m</w:t>
      </w:r>
      <w:r>
        <w:rPr>
          <w:rFonts w:hint="eastAsia"/>
          <w:lang w:val="en-US"/>
        </w:rPr>
        <w:t>范围内有多少对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相乘为</w:t>
      </w:r>
      <w:r>
        <w:rPr>
          <w:rFonts w:hint="eastAsia"/>
          <w:lang w:val="en-US"/>
        </w:rPr>
        <w:t>2018</w:t>
      </w:r>
      <w:r>
        <w:rPr>
          <w:rFonts w:hint="eastAsia"/>
          <w:lang w:val="en-US"/>
        </w:rPr>
        <w:t>的倍数</w:t>
      </w:r>
    </w:p>
    <w:p w14:paraId="1B7CE267" w14:textId="77777777" w:rsidR="00DA79DF" w:rsidRPr="00DA79DF" w:rsidRDefault="00DA79DF" w:rsidP="00DA79DF">
      <w:pPr>
        <w:ind w:firstLineChars="200" w:firstLine="560"/>
        <w:rPr>
          <w:lang w:val="en-US"/>
        </w:rPr>
      </w:pPr>
      <w:r w:rsidRPr="00DA79DF">
        <w:rPr>
          <w:rFonts w:hint="eastAsia"/>
          <w:lang w:val="en-US"/>
        </w:rPr>
        <w:t>给出正整数</w:t>
      </w:r>
      <w:r w:rsidRPr="00DA79DF">
        <w:rPr>
          <w:rFonts w:hint="eastAsia"/>
          <w:lang w:val="en-US"/>
        </w:rPr>
        <w:t xml:space="preserve"> n </w:t>
      </w:r>
      <w:r w:rsidRPr="00DA79DF">
        <w:rPr>
          <w:rFonts w:hint="eastAsia"/>
          <w:lang w:val="en-US"/>
        </w:rPr>
        <w:t>和</w:t>
      </w:r>
      <w:r w:rsidRPr="00DA79DF">
        <w:rPr>
          <w:rFonts w:hint="eastAsia"/>
          <w:lang w:val="en-US"/>
        </w:rPr>
        <w:t xml:space="preserve"> m</w:t>
      </w:r>
      <w:r w:rsidRPr="00DA79DF">
        <w:rPr>
          <w:rFonts w:hint="eastAsia"/>
          <w:lang w:val="en-US"/>
        </w:rPr>
        <w:t>，统计满足以下条件的正整数对</w:t>
      </w:r>
      <w:r w:rsidRPr="00DA79DF">
        <w:rPr>
          <w:rFonts w:hint="eastAsia"/>
          <w:lang w:val="en-US"/>
        </w:rPr>
        <w:t xml:space="preserve"> (a,b) </w:t>
      </w:r>
      <w:r w:rsidRPr="00DA79DF">
        <w:rPr>
          <w:rFonts w:hint="eastAsia"/>
          <w:lang w:val="en-US"/>
        </w:rPr>
        <w:t>的数量：</w:t>
      </w:r>
    </w:p>
    <w:p w14:paraId="21065240" w14:textId="77777777" w:rsidR="00DA79DF" w:rsidRPr="00DA79DF" w:rsidRDefault="00DA79DF" w:rsidP="00DA79DF">
      <w:pPr>
        <w:ind w:firstLineChars="200" w:firstLine="560"/>
        <w:rPr>
          <w:lang w:val="en-US"/>
        </w:rPr>
      </w:pPr>
      <w:r w:rsidRPr="00DA79DF">
        <w:rPr>
          <w:rFonts w:hint="eastAsia"/>
          <w:lang w:val="en-US"/>
        </w:rPr>
        <w:t xml:space="preserve">1. 1 </w:t>
      </w:r>
      <w:r w:rsidRPr="00DA79DF">
        <w:rPr>
          <w:rFonts w:hint="eastAsia"/>
          <w:lang w:val="en-US"/>
        </w:rPr>
        <w:t>≤</w:t>
      </w:r>
      <w:r w:rsidRPr="00DA79DF">
        <w:rPr>
          <w:rFonts w:hint="eastAsia"/>
          <w:lang w:val="en-US"/>
        </w:rPr>
        <w:t xml:space="preserve"> a </w:t>
      </w:r>
      <w:r w:rsidRPr="00DA79DF">
        <w:rPr>
          <w:rFonts w:hint="eastAsia"/>
          <w:lang w:val="en-US"/>
        </w:rPr>
        <w:t>≤</w:t>
      </w:r>
      <w:r w:rsidRPr="00DA79DF">
        <w:rPr>
          <w:rFonts w:hint="eastAsia"/>
          <w:lang w:val="en-US"/>
        </w:rPr>
        <w:t xml:space="preserve"> n, 1 </w:t>
      </w:r>
      <w:r w:rsidRPr="00DA79DF">
        <w:rPr>
          <w:rFonts w:hint="eastAsia"/>
          <w:lang w:val="en-US"/>
        </w:rPr>
        <w:t>≤</w:t>
      </w:r>
      <w:r w:rsidRPr="00DA79DF">
        <w:rPr>
          <w:rFonts w:hint="eastAsia"/>
          <w:lang w:val="en-US"/>
        </w:rPr>
        <w:t xml:space="preserve"> b </w:t>
      </w:r>
      <w:r w:rsidRPr="00DA79DF">
        <w:rPr>
          <w:rFonts w:hint="eastAsia"/>
          <w:lang w:val="en-US"/>
        </w:rPr>
        <w:t>≤</w:t>
      </w:r>
      <w:r w:rsidRPr="00DA79DF">
        <w:rPr>
          <w:rFonts w:hint="eastAsia"/>
          <w:lang w:val="en-US"/>
        </w:rPr>
        <w:t xml:space="preserve"> m;</w:t>
      </w:r>
    </w:p>
    <w:p w14:paraId="17480389" w14:textId="73939DDC" w:rsidR="00DA79DF" w:rsidRDefault="00DA79DF" w:rsidP="00DA79DF">
      <w:pPr>
        <w:ind w:firstLineChars="200" w:firstLine="560"/>
        <w:rPr>
          <w:lang w:val="en-US"/>
        </w:rPr>
      </w:pPr>
      <w:r w:rsidRPr="00DA79DF">
        <w:rPr>
          <w:rFonts w:hint="eastAsia"/>
          <w:lang w:val="en-US"/>
        </w:rPr>
        <w:t>2. a</w:t>
      </w:r>
      <w:r w:rsidRPr="00DA79DF">
        <w:rPr>
          <w:rFonts w:hint="eastAsia"/>
          <w:lang w:val="en-US"/>
        </w:rPr>
        <w:t>×</w:t>
      </w:r>
      <w:r w:rsidRPr="00DA79DF">
        <w:rPr>
          <w:rFonts w:hint="eastAsia"/>
          <w:lang w:val="en-US"/>
        </w:rPr>
        <w:t xml:space="preserve">b </w:t>
      </w:r>
      <w:r w:rsidRPr="00DA79DF">
        <w:rPr>
          <w:rFonts w:hint="eastAsia"/>
          <w:lang w:val="en-US"/>
        </w:rPr>
        <w:t>是</w:t>
      </w:r>
      <w:r>
        <w:rPr>
          <w:rFonts w:hint="eastAsia"/>
          <w:lang w:val="en-US"/>
        </w:rPr>
        <w:t xml:space="preserve"> 2018</w:t>
      </w:r>
      <w:r w:rsidRPr="00DA79DF">
        <w:rPr>
          <w:rFonts w:hint="eastAsia"/>
          <w:lang w:val="en-US"/>
        </w:rPr>
        <w:t xml:space="preserve"> </w:t>
      </w:r>
      <w:r w:rsidRPr="00DA79DF">
        <w:rPr>
          <w:rFonts w:hint="eastAsia"/>
          <w:lang w:val="en-US"/>
        </w:rPr>
        <w:t>的倍数。</w:t>
      </w:r>
    </w:p>
    <w:p w14:paraId="011BECD3" w14:textId="77777777" w:rsidR="00DA79DF" w:rsidRDefault="00DA79DF" w:rsidP="00DA79DF">
      <w:pPr>
        <w:ind w:firstLineChars="200" w:firstLine="560"/>
        <w:rPr>
          <w:lang w:val="en-US"/>
        </w:rPr>
      </w:pPr>
    </w:p>
    <w:p w14:paraId="2758FD59" w14:textId="14CBFD85" w:rsidR="00DA79DF" w:rsidRPr="00DA79DF" w:rsidRDefault="00DA79DF" w:rsidP="00DA79DF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第一行一个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，表示接下来有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组数据，每组数据一行</w:t>
      </w:r>
    </w:p>
    <w:p w14:paraId="1BFBF6A2" w14:textId="31629008" w:rsidR="00DA79DF" w:rsidRDefault="00DA79DF" w:rsidP="00DA79DF">
      <w:pPr>
        <w:rPr>
          <w:lang w:val="en-US"/>
        </w:rPr>
      </w:pPr>
      <w:r w:rsidRPr="00DA79DF">
        <w:rPr>
          <w:rFonts w:hint="eastAsia"/>
          <w:lang w:val="en-US"/>
        </w:rPr>
        <w:t>每组数据包含两个整数</w:t>
      </w:r>
      <w:r w:rsidRPr="00DA79DF">
        <w:rPr>
          <w:rFonts w:hint="eastAsia"/>
          <w:lang w:val="en-US"/>
        </w:rPr>
        <w:t xml:space="preserve"> n,m (1</w:t>
      </w:r>
      <w:r w:rsidRPr="00DA79DF">
        <w:rPr>
          <w:rFonts w:hint="eastAsia"/>
          <w:lang w:val="en-US"/>
        </w:rPr>
        <w:t>≤</w:t>
      </w:r>
      <w:r w:rsidRPr="00DA79DF">
        <w:rPr>
          <w:rFonts w:hint="eastAsia"/>
          <w:lang w:val="en-US"/>
        </w:rPr>
        <w:t>n,m</w:t>
      </w:r>
      <w:r w:rsidRPr="00DA79DF">
        <w:rPr>
          <w:rFonts w:hint="eastAsia"/>
          <w:lang w:val="en-US"/>
        </w:rPr>
        <w:t>≤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</m:oMath>
      <w:r w:rsidRPr="00DA79DF">
        <w:rPr>
          <w:rFonts w:hint="eastAsia"/>
          <w:lang w:val="en-US"/>
        </w:rPr>
        <w:t>).</w:t>
      </w:r>
    </w:p>
    <w:p w14:paraId="70C982C6" w14:textId="77777777" w:rsidR="00DA79DF" w:rsidRDefault="00DA79DF" w:rsidP="00DA79DF">
      <w:pPr>
        <w:rPr>
          <w:lang w:val="en-US"/>
        </w:rPr>
      </w:pPr>
    </w:p>
    <w:p w14:paraId="7DAACD41" w14:textId="462479EC" w:rsidR="00DA79DF" w:rsidRDefault="00DA79DF" w:rsidP="00DA79DF">
      <w:pPr>
        <w:rPr>
          <w:lang w:val="en-US"/>
        </w:rPr>
      </w:pPr>
      <w:r w:rsidRPr="00DA79DF">
        <w:rPr>
          <w:rFonts w:hint="eastAsia"/>
          <w:lang w:val="en-US"/>
        </w:rPr>
        <w:t>对于每组数据，输出一个整数表示满足条件的数量。</w:t>
      </w:r>
    </w:p>
    <w:p w14:paraId="00661ECA" w14:textId="77777777" w:rsidR="00DA79DF" w:rsidRDefault="00DA79DF" w:rsidP="00DA79DF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DA79DF" w14:paraId="08B8BD10" w14:textId="77777777" w:rsidTr="00DA79DF">
        <w:tc>
          <w:tcPr>
            <w:tcW w:w="4508" w:type="dxa"/>
          </w:tcPr>
          <w:p w14:paraId="721AF2FB" w14:textId="7D03EE82" w:rsidR="00DA79DF" w:rsidRDefault="00DA79DF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0EE88165" w14:textId="1AE1E777" w:rsidR="00DA79DF" w:rsidRDefault="00DA79DF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DA79DF" w14:paraId="318CAE35" w14:textId="77777777" w:rsidTr="005809B8">
        <w:trPr>
          <w:trHeight w:val="1326"/>
        </w:trPr>
        <w:tc>
          <w:tcPr>
            <w:tcW w:w="4508" w:type="dxa"/>
          </w:tcPr>
          <w:p w14:paraId="67798BFB" w14:textId="0EE9B03A" w:rsidR="00DA79DF" w:rsidRDefault="00DA79DF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  <w:p w14:paraId="2CC60B90" w14:textId="32FCB6E4" w:rsidR="00DA79DF" w:rsidRDefault="001F00C5" w:rsidP="00DA79DF">
            <w:pPr>
              <w:rPr>
                <w:lang w:val="en-US"/>
              </w:rPr>
            </w:pPr>
            <w:r>
              <w:rPr>
                <w:lang w:val="en-US"/>
              </w:rPr>
              <w:t>35 65</w:t>
            </w:r>
          </w:p>
          <w:p w14:paraId="3D58B377" w14:textId="77777777" w:rsidR="00DA79DF" w:rsidRDefault="00DA79DF" w:rsidP="00DA79DF">
            <w:pPr>
              <w:rPr>
                <w:lang w:val="en-US"/>
              </w:rPr>
            </w:pPr>
            <w:r>
              <w:rPr>
                <w:lang w:val="en-US"/>
              </w:rPr>
              <w:t>2018 2018</w:t>
            </w:r>
          </w:p>
          <w:p w14:paraId="3239B939" w14:textId="361A6C4D" w:rsidR="00DA79DF" w:rsidRDefault="00DA79DF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2018 520</w:t>
            </w:r>
          </w:p>
        </w:tc>
        <w:tc>
          <w:tcPr>
            <w:tcW w:w="4509" w:type="dxa"/>
          </w:tcPr>
          <w:p w14:paraId="40D51617" w14:textId="0C9505E1" w:rsidR="00DA79DF" w:rsidRDefault="00A050F3" w:rsidP="00DA79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52F4E5D" w14:textId="77777777" w:rsidR="00A050F3" w:rsidRDefault="00A050F3" w:rsidP="00DA79DF">
            <w:pPr>
              <w:rPr>
                <w:lang w:val="en-US"/>
              </w:rPr>
            </w:pPr>
            <w:r>
              <w:rPr>
                <w:lang w:val="en-US"/>
              </w:rPr>
              <w:t>6051</w:t>
            </w:r>
          </w:p>
          <w:p w14:paraId="6B839233" w14:textId="1B7F7CD5" w:rsidR="00DA79DF" w:rsidRDefault="00A050F3" w:rsidP="00DA79DF">
            <w:pPr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</w:tr>
    </w:tbl>
    <w:p w14:paraId="68B7ECDE" w14:textId="6B2DB8E4" w:rsidR="00EE6AD3" w:rsidRDefault="00EE6AD3" w:rsidP="00DA79DF">
      <w:pPr>
        <w:rPr>
          <w:lang w:val="en-US"/>
        </w:rPr>
      </w:pPr>
    </w:p>
    <w:p w14:paraId="541AF458" w14:textId="77777777" w:rsidR="00EE6AD3" w:rsidRDefault="00EE6AD3">
      <w:pPr>
        <w:rPr>
          <w:lang w:val="en-US"/>
        </w:rPr>
      </w:pPr>
      <w:r>
        <w:rPr>
          <w:lang w:val="en-US"/>
        </w:rPr>
        <w:br w:type="page"/>
      </w:r>
    </w:p>
    <w:p w14:paraId="291CB501" w14:textId="77777777" w:rsidR="00EE6AD3" w:rsidRDefault="00EE6AD3" w:rsidP="00EE6AD3">
      <w:pPr>
        <w:pStyle w:val="1"/>
      </w:pPr>
      <w:r w:rsidRPr="00CB41EA">
        <w:lastRenderedPageBreak/>
        <w:t>Product subsequence</w:t>
      </w:r>
    </w:p>
    <w:p w14:paraId="4D58A375" w14:textId="77777777" w:rsidR="00EE6AD3" w:rsidRDefault="00EE6AD3" w:rsidP="00EE6AD3"/>
    <w:p w14:paraId="5C838CE7" w14:textId="2943FFCC" w:rsidR="00EE6AD3" w:rsidRDefault="00EE6AD3" w:rsidP="00EE6AD3">
      <w:r w:rsidRPr="00EE6AD3">
        <w:t>There is an integer array of length n</w:t>
      </w:r>
      <w:r>
        <w:rPr>
          <w:rFonts w:hint="eastAsia"/>
        </w:rPr>
        <w:t>，</w:t>
      </w:r>
      <w:r w:rsidR="00BE44BB">
        <w:rPr>
          <w:rFonts w:hint="eastAsia"/>
        </w:rPr>
        <w:t>f</w:t>
      </w:r>
      <w:r w:rsidR="00BE44BB" w:rsidRPr="00BE44BB">
        <w:t>ind one</w:t>
      </w:r>
      <w:r w:rsidR="00BE44BB">
        <w:t xml:space="preserve"> of the contiguous subsequences</w:t>
      </w:r>
      <w:r w:rsidR="00BE44BB">
        <w:rPr>
          <w:rFonts w:hint="eastAsia"/>
        </w:rPr>
        <w:t>，</w:t>
      </w:r>
      <w:r w:rsidR="00BE44BB">
        <w:rPr>
          <w:rFonts w:hint="eastAsia"/>
        </w:rPr>
        <w:t>so that its product is maximize</w:t>
      </w:r>
      <w:r w:rsidR="00BE44BB">
        <w:t>.</w:t>
      </w:r>
      <w:r w:rsidR="00BE44BB">
        <w:rPr>
          <w:rFonts w:hint="eastAsia"/>
        </w:rPr>
        <w:t>(</w:t>
      </w:r>
      <w:r w:rsidR="00BE44BB" w:rsidRPr="00BE44BB">
        <w:t>The sequence contains at least one number</w:t>
      </w:r>
      <w:r w:rsidR="00BE44BB">
        <w:t>).</w:t>
      </w:r>
    </w:p>
    <w:p w14:paraId="30B8F194" w14:textId="77777777" w:rsidR="00BE44BB" w:rsidRDefault="00BE44BB" w:rsidP="00EE6AD3"/>
    <w:p w14:paraId="421884A5" w14:textId="54B44818" w:rsidR="00BE44BB" w:rsidRDefault="0099149A" w:rsidP="00EE6AD3">
      <w:r w:rsidRPr="0099149A">
        <w:t>The first line has an integer T, indicating that there is T data</w:t>
      </w:r>
    </w:p>
    <w:p w14:paraId="233E91F1" w14:textId="4E140126" w:rsidR="0099149A" w:rsidRPr="0099149A" w:rsidRDefault="0099149A" w:rsidP="00EE6AD3">
      <w:pPr>
        <w:rPr>
          <w:lang w:val="en-US"/>
        </w:rPr>
      </w:pPr>
      <w:r>
        <w:rPr>
          <w:rFonts w:hint="eastAsia"/>
        </w:rPr>
        <w:t xml:space="preserve">For each </w:t>
      </w:r>
      <w:r>
        <w:rPr>
          <w:lang w:val="en-US"/>
        </w:rPr>
        <w:t>set of data,</w:t>
      </w:r>
    </w:p>
    <w:p w14:paraId="3211AD2F" w14:textId="1BB58B36" w:rsidR="00DA79DF" w:rsidRDefault="0099149A" w:rsidP="00DA79DF">
      <w:r w:rsidRPr="0099149A">
        <w:t>The first line is an integer n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lang w:val="en-US"/>
        </w:rPr>
        <w:t>&lt;=n&lt;=100000</w:t>
      </w:r>
      <w:r>
        <w:rPr>
          <w:rFonts w:hint="eastAsia"/>
        </w:rPr>
        <w:t>）</w:t>
      </w:r>
    </w:p>
    <w:p w14:paraId="7AB20178" w14:textId="733E3343" w:rsidR="0099149A" w:rsidRDefault="0099149A" w:rsidP="00DA79DF">
      <w:r w:rsidRPr="0099149A">
        <w:t>The second line has n integers</w:t>
      </w:r>
      <w:r>
        <w:t xml:space="preserve"> (</w:t>
      </w:r>
      <w:r w:rsidR="00940F6B">
        <w:t>-10&lt;=a[i]&lt;=10</w:t>
      </w:r>
      <w:r>
        <w:t>)</w:t>
      </w:r>
    </w:p>
    <w:p w14:paraId="34417BE4" w14:textId="77777777" w:rsidR="00940F6B" w:rsidRDefault="00940F6B" w:rsidP="00DA79DF"/>
    <w:p w14:paraId="35508CF2" w14:textId="76899876" w:rsidR="00940F6B" w:rsidRDefault="00940F6B" w:rsidP="00940F6B">
      <w:pPr>
        <w:rPr>
          <w:lang w:val="en-US"/>
        </w:rPr>
      </w:pPr>
      <w:r>
        <w:rPr>
          <w:rFonts w:hint="eastAsia"/>
        </w:rPr>
        <w:t xml:space="preserve">For each </w:t>
      </w:r>
      <w:r>
        <w:rPr>
          <w:lang w:val="en-US"/>
        </w:rPr>
        <w:t>set of data,</w:t>
      </w:r>
      <w:r w:rsidRPr="00940F6B">
        <w:t xml:space="preserve"> </w:t>
      </w:r>
      <w:r w:rsidRPr="00940F6B">
        <w:rPr>
          <w:lang w:val="en-US"/>
        </w:rPr>
        <w:t>Output an integer, the data is guaranteed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to be less than 2^32;</w:t>
      </w:r>
      <w:r w:rsidR="004402D0">
        <w:rPr>
          <w:lang w:val="en-US"/>
        </w:rPr>
        <w:t>2</w:t>
      </w:r>
    </w:p>
    <w:p w14:paraId="18C27184" w14:textId="77777777" w:rsidR="004402D0" w:rsidRPr="0099149A" w:rsidRDefault="004402D0" w:rsidP="00940F6B">
      <w:pPr>
        <w:rPr>
          <w:lang w:val="en-US"/>
        </w:rPr>
      </w:pPr>
    </w:p>
    <w:p w14:paraId="4F3A98B1" w14:textId="77777777" w:rsidR="00940F6B" w:rsidRDefault="00940F6B" w:rsidP="00DA79DF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5675F6" w14:paraId="3270E2F5" w14:textId="77777777" w:rsidTr="005675F6">
        <w:tc>
          <w:tcPr>
            <w:tcW w:w="4508" w:type="dxa"/>
          </w:tcPr>
          <w:p w14:paraId="400C8468" w14:textId="4CE46FC6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3B407262" w14:textId="72A0D133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5675F6" w14:paraId="2D205833" w14:textId="77777777" w:rsidTr="005675F6">
        <w:tc>
          <w:tcPr>
            <w:tcW w:w="4508" w:type="dxa"/>
          </w:tcPr>
          <w:p w14:paraId="1E867C4D" w14:textId="520466E4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  <w:p w14:paraId="694F3A09" w14:textId="1F724B41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  <w:p w14:paraId="55F19AD7" w14:textId="77777777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 3 -2 4</w:t>
            </w:r>
          </w:p>
          <w:p w14:paraId="7EBDCA3C" w14:textId="77777777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  <w:p w14:paraId="2FBFA42D" w14:textId="0DEC25DA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-2 0 -1</w:t>
            </w:r>
          </w:p>
        </w:tc>
        <w:tc>
          <w:tcPr>
            <w:tcW w:w="4509" w:type="dxa"/>
          </w:tcPr>
          <w:p w14:paraId="3774DAB0" w14:textId="77777777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  <w:p w14:paraId="660A1DA6" w14:textId="3DA064D9" w:rsidR="005675F6" w:rsidRDefault="005675F6" w:rsidP="00DA79D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</w:tr>
    </w:tbl>
    <w:p w14:paraId="22F87972" w14:textId="2D2B722F" w:rsidR="00343153" w:rsidRDefault="00343153" w:rsidP="00DA79DF">
      <w:pPr>
        <w:rPr>
          <w:lang w:val="en-US"/>
        </w:rPr>
      </w:pPr>
    </w:p>
    <w:p w14:paraId="76C83476" w14:textId="77777777" w:rsidR="00343153" w:rsidRDefault="00343153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ECF0F57" w14:textId="088C31CF" w:rsidR="00B35DE0" w:rsidRDefault="00B35DE0" w:rsidP="00B35DE0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生化危机</w:t>
      </w:r>
    </w:p>
    <w:p w14:paraId="055F8455" w14:textId="32B3B25D" w:rsidR="00B35DE0" w:rsidRDefault="00B35DE0" w:rsidP="00B35DE0">
      <w:pPr>
        <w:rPr>
          <w:lang w:val="en-US"/>
        </w:rPr>
      </w:pPr>
      <w:r>
        <w:rPr>
          <w:rFonts w:hint="eastAsia"/>
          <w:lang w:val="en-US"/>
        </w:rPr>
        <w:tab/>
      </w:r>
      <w:r w:rsidRPr="00B35DE0">
        <w:rPr>
          <w:rFonts w:hint="eastAsia"/>
          <w:lang w:val="en-US"/>
        </w:rPr>
        <w:t>故事发生在安布雷拉（保护伞）公司的生物工程实验室——“蜂巢”里，数百名遗传学、生物工程学专家正在进行一项科学研究，一种病毒突然爆发了并迅速传播着，而超级计算机“火焰女皇”为了控制病毒不让其外泄到地面上，将蜂巢全部封闭，病毒很快感染了所有的工作人员。</w:t>
      </w:r>
    </w:p>
    <w:p w14:paraId="32CE5B33" w14:textId="38B65356" w:rsidR="00B35DE0" w:rsidRDefault="00B35DE0" w:rsidP="00B35DE0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我们将基地抽象为一块大小为</w:t>
      </w:r>
      <w:r>
        <w:rPr>
          <w:rFonts w:hint="eastAsia"/>
          <w:lang w:val="en-US"/>
        </w:rPr>
        <w:t>N*N</w:t>
      </w:r>
      <w:r>
        <w:rPr>
          <w:rFonts w:hint="eastAsia"/>
          <w:lang w:val="en-US"/>
        </w:rPr>
        <w:t>的地图，每块方格上有一个员工，以</w:t>
      </w:r>
      <w:r>
        <w:rPr>
          <w:lang w:val="en-US"/>
        </w:rPr>
        <w:t>’.’</w:t>
      </w:r>
      <w:r>
        <w:rPr>
          <w:rFonts w:hint="eastAsia"/>
          <w:lang w:val="en-US"/>
        </w:rPr>
        <w:t>表示该员工已被感染，</w:t>
      </w:r>
      <w:r>
        <w:rPr>
          <w:lang w:val="en-US"/>
        </w:rPr>
        <w:t>’#’</w:t>
      </w:r>
      <w:r>
        <w:rPr>
          <w:rFonts w:hint="eastAsia"/>
          <w:lang w:val="en-US"/>
        </w:rPr>
        <w:t>表示该员工还健康。</w:t>
      </w:r>
    </w:p>
    <w:p w14:paraId="0D7ABD21" w14:textId="56A2E8E9" w:rsidR="00B35DE0" w:rsidRDefault="00B35DE0" w:rsidP="00B35DE0">
      <w:pPr>
        <w:rPr>
          <w:lang w:val="en-US"/>
        </w:rPr>
      </w:pPr>
      <w:r>
        <w:rPr>
          <w:rFonts w:hint="eastAsia"/>
          <w:lang w:val="en-US"/>
        </w:rPr>
        <w:tab/>
      </w:r>
      <w:r w:rsidR="00545343">
        <w:rPr>
          <w:rFonts w:hint="eastAsia"/>
          <w:lang w:val="en-US"/>
        </w:rPr>
        <w:t>许多健康的员工聚在一起，称为一个小组（只有上下左右相邻才算聚在一起），他们可以抵抗一轮生化的攻击，即只有最外面一层的员工会被感染。（一个健康的员工只会被他上下左右的被感染的员工感染），请问在第一轮感染后，有多少小组被完全感染。</w:t>
      </w:r>
    </w:p>
    <w:p w14:paraId="42CE1FD1" w14:textId="77777777" w:rsidR="00545343" w:rsidRDefault="00545343" w:rsidP="00B35DE0">
      <w:pPr>
        <w:rPr>
          <w:lang w:val="en-US"/>
        </w:rPr>
      </w:pPr>
    </w:p>
    <w:p w14:paraId="2D2E5101" w14:textId="64E66B8D" w:rsidR="00545343" w:rsidRDefault="00545343" w:rsidP="00545343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第一行一个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，表示接下来有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组数据</w:t>
      </w:r>
    </w:p>
    <w:p w14:paraId="76B8F868" w14:textId="5F17D126" w:rsidR="00545343" w:rsidRDefault="00545343" w:rsidP="00545343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对于每组数据，第一行为一个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，</w:t>
      </w:r>
      <w:r w:rsidR="00B66E0A">
        <w:rPr>
          <w:lang w:val="en-US"/>
        </w:rPr>
        <w:t>(3&lt;=n&lt;=100)</w:t>
      </w:r>
    </w:p>
    <w:p w14:paraId="3EC37BEA" w14:textId="03F1C185" w:rsidR="00545343" w:rsidRDefault="00545343" w:rsidP="00545343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接下来为</w:t>
      </w:r>
      <w:r>
        <w:rPr>
          <w:rFonts w:hint="eastAsia"/>
          <w:lang w:val="en-US"/>
        </w:rPr>
        <w:t>n*n</w:t>
      </w:r>
      <w:r>
        <w:rPr>
          <w:rFonts w:hint="eastAsia"/>
          <w:lang w:val="en-US"/>
        </w:rPr>
        <w:t>的地图</w:t>
      </w:r>
      <w:r>
        <w:rPr>
          <w:lang w:val="en-US"/>
        </w:rPr>
        <w:t>(</w:t>
      </w:r>
      <w:r>
        <w:rPr>
          <w:rFonts w:hint="eastAsia"/>
          <w:lang w:val="en-US"/>
        </w:rPr>
        <w:t>数据保证最外面一层为被感染的员工</w:t>
      </w:r>
      <w:r>
        <w:rPr>
          <w:lang w:val="en-US"/>
        </w:rPr>
        <w:t>)</w:t>
      </w:r>
    </w:p>
    <w:p w14:paraId="09F98375" w14:textId="77777777" w:rsidR="00545343" w:rsidRDefault="00545343" w:rsidP="00545343">
      <w:pPr>
        <w:pStyle w:val="a0"/>
        <w:numPr>
          <w:ilvl w:val="0"/>
          <w:numId w:val="0"/>
        </w:numPr>
        <w:ind w:left="432" w:hanging="432"/>
        <w:rPr>
          <w:lang w:val="en-US"/>
        </w:rPr>
      </w:pPr>
    </w:p>
    <w:p w14:paraId="1A975C2B" w14:textId="3BB79D3C" w:rsidR="00D36C7B" w:rsidRDefault="00545343" w:rsidP="00545343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对于每组数据，输出一个整数。</w:t>
      </w:r>
    </w:p>
    <w:tbl>
      <w:tblPr>
        <w:tblStyle w:val="afc"/>
        <w:tblW w:w="0" w:type="auto"/>
        <w:tblInd w:w="432" w:type="dxa"/>
        <w:tblLook w:val="04A0" w:firstRow="1" w:lastRow="0" w:firstColumn="1" w:lastColumn="0" w:noHBand="0" w:noVBand="1"/>
      </w:tblPr>
      <w:tblGrid>
        <w:gridCol w:w="4306"/>
        <w:gridCol w:w="4279"/>
      </w:tblGrid>
      <w:tr w:rsidR="00D36C7B" w14:paraId="708C7D85" w14:textId="77777777" w:rsidTr="00545343">
        <w:tc>
          <w:tcPr>
            <w:tcW w:w="4508" w:type="dxa"/>
          </w:tcPr>
          <w:p w14:paraId="3433D340" w14:textId="4032FBF2" w:rsidR="00545343" w:rsidRDefault="00545343" w:rsidP="00545343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433C04AF" w14:textId="7EF85B10" w:rsidR="00545343" w:rsidRDefault="00545343" w:rsidP="00545343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D36C7B" w14:paraId="33C115A6" w14:textId="77777777" w:rsidTr="00545343">
        <w:trPr>
          <w:trHeight w:val="278"/>
        </w:trPr>
        <w:tc>
          <w:tcPr>
            <w:tcW w:w="4508" w:type="dxa"/>
          </w:tcPr>
          <w:p w14:paraId="27276012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2</w:t>
            </w:r>
          </w:p>
          <w:p w14:paraId="2C9D57BD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5</w:t>
            </w:r>
          </w:p>
          <w:p w14:paraId="2B3BAA8A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.....</w:t>
            </w:r>
          </w:p>
          <w:p w14:paraId="2B0A4D28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.##..</w:t>
            </w:r>
          </w:p>
          <w:p w14:paraId="453ED1A2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.##..</w:t>
            </w:r>
          </w:p>
          <w:p w14:paraId="15FD0ABC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...#.</w:t>
            </w:r>
          </w:p>
          <w:p w14:paraId="2791860C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....#</w:t>
            </w:r>
          </w:p>
          <w:p w14:paraId="14D0333C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5</w:t>
            </w:r>
          </w:p>
          <w:p w14:paraId="124A331B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.....</w:t>
            </w:r>
          </w:p>
          <w:p w14:paraId="43975006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.##..</w:t>
            </w:r>
          </w:p>
          <w:p w14:paraId="1EE5DF62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.###.</w:t>
            </w:r>
          </w:p>
          <w:p w14:paraId="73B766F9" w14:textId="77777777" w:rsidR="00D36C7B" w:rsidRPr="00D36C7B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.###.</w:t>
            </w:r>
          </w:p>
          <w:p w14:paraId="5DF65D62" w14:textId="77777777" w:rsidR="00D36C7B" w:rsidRPr="00545343" w:rsidRDefault="00D36C7B" w:rsidP="00D36C7B">
            <w:pPr>
              <w:rPr>
                <w:lang w:val="en-US"/>
              </w:rPr>
            </w:pPr>
            <w:r w:rsidRPr="00D36C7B">
              <w:rPr>
                <w:lang w:val="en-US"/>
              </w:rPr>
              <w:t>.....</w:t>
            </w:r>
          </w:p>
          <w:p w14:paraId="58B85040" w14:textId="36C948A9" w:rsidR="00545343" w:rsidRDefault="00545343" w:rsidP="00D36C7B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4509" w:type="dxa"/>
          </w:tcPr>
          <w:p w14:paraId="464AF0CA" w14:textId="77777777" w:rsidR="00545343" w:rsidRDefault="00D36C7B" w:rsidP="00D36C7B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31EB87AF" w14:textId="75FB1CE2" w:rsidR="00D36C7B" w:rsidRDefault="00D36C7B" w:rsidP="00D36C7B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A3118F4" w14:textId="4C50513E" w:rsidR="00BF10F9" w:rsidRDefault="005947E3" w:rsidP="005947E3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斯丢彼得</w:t>
      </w:r>
      <w:r w:rsidR="00B00C11">
        <w:rPr>
          <w:rFonts w:hint="eastAsia"/>
          <w:lang w:val="en-US"/>
        </w:rPr>
        <w:t>饽役</w:t>
      </w:r>
    </w:p>
    <w:p w14:paraId="4E2D10B5" w14:textId="127855EB" w:rsidR="005947E3" w:rsidRDefault="005947E3" w:rsidP="005947E3">
      <w:pPr>
        <w:rPr>
          <w:lang w:val="en-US"/>
        </w:rPr>
      </w:pPr>
      <w:r>
        <w:rPr>
          <w:rFonts w:hint="eastAsia"/>
          <w:lang w:val="en-US"/>
        </w:rPr>
        <w:t>伊迪特和弗里斯特别喜欢博弈游戏，某天他们俩在施特堡看到了一个</w:t>
      </w:r>
      <w:r w:rsidR="0023004D">
        <w:rPr>
          <w:rFonts w:hint="eastAsia"/>
          <w:lang w:val="en-US"/>
        </w:rPr>
        <w:t>新的饽役</w:t>
      </w:r>
      <w:r>
        <w:rPr>
          <w:rFonts w:hint="eastAsia"/>
          <w:lang w:val="en-US"/>
        </w:rPr>
        <w:t>，它的规则究极复杂：</w:t>
      </w:r>
    </w:p>
    <w:p w14:paraId="234A8980" w14:textId="32D21D22" w:rsidR="005947E3" w:rsidRDefault="005947E3" w:rsidP="005947E3">
      <w:pPr>
        <w:rPr>
          <w:lang w:val="en-US"/>
        </w:rPr>
      </w:pPr>
      <w:r>
        <w:rPr>
          <w:rFonts w:hint="eastAsia"/>
          <w:lang w:val="en-US"/>
        </w:rPr>
        <w:tab/>
      </w:r>
      <w:r w:rsidR="00AD4D2B">
        <w:rPr>
          <w:rFonts w:hint="eastAsia"/>
          <w:lang w:val="en-US"/>
        </w:rPr>
        <w:t>如果有</w:t>
      </w:r>
      <w:r w:rsidR="00B00C11">
        <w:rPr>
          <w:rFonts w:hint="eastAsia"/>
          <w:lang w:val="en-US"/>
        </w:rPr>
        <w:t>两个人共同追一个女孩，他们各有各自的财富值和颜值，斯丢彼得教授通过大数据的研究表明，</w:t>
      </w:r>
      <w:r w:rsidR="0023004D">
        <w:rPr>
          <w:rFonts w:hint="eastAsia"/>
          <w:lang w:val="en-US"/>
        </w:rPr>
        <w:t>魅力高的一方容易得到女孩的芳心，魅力与财富值和颜值的关系为：魅力</w:t>
      </w:r>
      <w:r w:rsidR="0023004D">
        <w:rPr>
          <w:rFonts w:hint="eastAsia"/>
          <w:lang w:val="en-US"/>
        </w:rPr>
        <w:t>=</w:t>
      </w:r>
      <w:r w:rsidR="0023004D">
        <w:rPr>
          <w:rFonts w:hint="eastAsia"/>
          <w:lang w:val="en-US"/>
        </w:rPr>
        <w:t>财富值</w:t>
      </w:r>
      <w:r w:rsidR="0023004D">
        <w:rPr>
          <w:rFonts w:hint="eastAsia"/>
          <w:lang w:val="en-US"/>
        </w:rPr>
        <w:t>*</w:t>
      </w:r>
      <w:r w:rsidR="0023004D">
        <w:rPr>
          <w:rFonts w:hint="eastAsia"/>
          <w:lang w:val="en-US"/>
        </w:rPr>
        <w:t>颜值。</w:t>
      </w:r>
    </w:p>
    <w:p w14:paraId="64AF440A" w14:textId="57209C4F" w:rsidR="0023004D" w:rsidRDefault="0023004D" w:rsidP="005947E3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现在我们知道伊迪特和弗里斯的财富值和颜值，请问谁更容易追到女孩子。</w:t>
      </w:r>
    </w:p>
    <w:p w14:paraId="2D84DCAB" w14:textId="77777777" w:rsidR="0023004D" w:rsidRDefault="0023004D" w:rsidP="005947E3">
      <w:pPr>
        <w:rPr>
          <w:lang w:val="en-US"/>
        </w:rPr>
      </w:pPr>
    </w:p>
    <w:p w14:paraId="6A4E54F9" w14:textId="77777777" w:rsidR="0023004D" w:rsidRDefault="0023004D" w:rsidP="005947E3">
      <w:pPr>
        <w:rPr>
          <w:lang w:val="en-US"/>
        </w:rPr>
      </w:pPr>
      <w:r>
        <w:rPr>
          <w:rFonts w:hint="eastAsia"/>
          <w:lang w:val="en-US"/>
        </w:rPr>
        <w:t>第一行一个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，表示接下来有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组数据，</w:t>
      </w:r>
    </w:p>
    <w:p w14:paraId="74088072" w14:textId="5A1EC54C" w:rsidR="0023004D" w:rsidRDefault="0023004D" w:rsidP="005947E3">
      <w:pPr>
        <w:rPr>
          <w:lang w:val="en-US"/>
        </w:rPr>
      </w:pPr>
      <w:r>
        <w:rPr>
          <w:rFonts w:hint="eastAsia"/>
          <w:lang w:val="en-US"/>
        </w:rPr>
        <w:t>每组数据两行</w:t>
      </w:r>
    </w:p>
    <w:p w14:paraId="5F1EBC97" w14:textId="1DCE3D17" w:rsidR="0023004D" w:rsidRDefault="0023004D" w:rsidP="005947E3">
      <w:pPr>
        <w:rPr>
          <w:lang w:val="en-US"/>
        </w:rPr>
      </w:pPr>
      <w:r>
        <w:rPr>
          <w:rFonts w:hint="eastAsia"/>
          <w:lang w:val="en-US"/>
        </w:rPr>
        <w:t>第一行有两个数字，分别为伊迪特的财富值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和颜值</w:t>
      </w:r>
      <w:r>
        <w:rPr>
          <w:rFonts w:hint="eastAsia"/>
          <w:lang w:val="en-US"/>
        </w:rPr>
        <w:t>b</w:t>
      </w:r>
    </w:p>
    <w:p w14:paraId="0C0A4D09" w14:textId="5969077F" w:rsidR="0023004D" w:rsidRDefault="0023004D" w:rsidP="005947E3">
      <w:pPr>
        <w:rPr>
          <w:lang w:val="en-US"/>
        </w:rPr>
      </w:pPr>
      <w:r>
        <w:rPr>
          <w:rFonts w:hint="eastAsia"/>
          <w:lang w:val="en-US"/>
        </w:rPr>
        <w:t>第二行有两个数字，分别为弗里斯的财富值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和颜值</w:t>
      </w:r>
      <w:r>
        <w:rPr>
          <w:rFonts w:hint="eastAsia"/>
          <w:lang w:val="en-US"/>
        </w:rPr>
        <w:t>b</w:t>
      </w:r>
    </w:p>
    <w:p w14:paraId="2D516E07" w14:textId="409779A2" w:rsidR="0023004D" w:rsidRDefault="0023004D" w:rsidP="005947E3">
      <w:pPr>
        <w:rPr>
          <w:lang w:val="en-US"/>
        </w:rPr>
      </w:pPr>
      <w:r>
        <w:rPr>
          <w:lang w:val="en-US"/>
        </w:rPr>
        <w:t>(0&lt;a,b&lt;=100)</w:t>
      </w:r>
    </w:p>
    <w:p w14:paraId="0E220F53" w14:textId="77777777" w:rsidR="0023004D" w:rsidRDefault="0023004D" w:rsidP="005947E3">
      <w:pPr>
        <w:rPr>
          <w:lang w:val="en-US"/>
        </w:rPr>
      </w:pPr>
    </w:p>
    <w:p w14:paraId="18C386DB" w14:textId="791EACBD" w:rsidR="0023004D" w:rsidRPr="0023004D" w:rsidRDefault="0023004D" w:rsidP="0023004D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eastAsia"/>
          <w:lang w:val="en-US"/>
        </w:rPr>
        <w:t>对于每组数据，如果伊迪特更容易追到女孩子，则输出</w:t>
      </w:r>
      <w:r>
        <w:rPr>
          <w:lang w:val="en-US"/>
        </w:rPr>
        <w:t>”</w:t>
      </w:r>
      <w:r w:rsidRPr="0023004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450B9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/>
        </w:rPr>
        <w:t>Idiot</w:t>
      </w:r>
    </w:p>
    <w:p w14:paraId="4BB2A3F7" w14:textId="42B254D1" w:rsidR="0023004D" w:rsidRDefault="0023004D" w:rsidP="005947E3">
      <w:pPr>
        <w:rPr>
          <w:lang w:val="en-US"/>
        </w:rPr>
      </w:pPr>
      <w:r>
        <w:rPr>
          <w:lang w:val="en-US"/>
        </w:rPr>
        <w:t>”,</w:t>
      </w:r>
      <w:r>
        <w:rPr>
          <w:rFonts w:hint="eastAsia"/>
          <w:lang w:val="en-US"/>
        </w:rPr>
        <w:t>否则输出</w:t>
      </w:r>
      <w:r>
        <w:rPr>
          <w:lang w:val="en-US"/>
        </w:rPr>
        <w:t>”</w:t>
      </w:r>
      <w:r w:rsidRPr="0023004D">
        <w:t xml:space="preserve"> </w:t>
      </w:r>
      <w:r w:rsidR="009D3E31">
        <w:rPr>
          <w:lang w:val="en-US"/>
        </w:rPr>
        <w:t>F</w:t>
      </w:r>
      <w:r w:rsidRPr="0023004D">
        <w:rPr>
          <w:lang w:val="en-US"/>
        </w:rPr>
        <w:t>oolish</w:t>
      </w:r>
      <w:r>
        <w:rPr>
          <w:lang w:val="en-US"/>
        </w:rPr>
        <w:t>”</w:t>
      </w:r>
      <w:r w:rsidR="00450B9A">
        <w:rPr>
          <w:rFonts w:hint="eastAsia"/>
          <w:lang w:val="en-US"/>
        </w:rPr>
        <w:t>。</w:t>
      </w:r>
      <w:r w:rsidR="009D3E31">
        <w:rPr>
          <w:rFonts w:hint="eastAsia"/>
          <w:lang w:val="en-US"/>
        </w:rPr>
        <w:t>数据保证不会出现平局的情况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50B9A" w14:paraId="51E31626" w14:textId="77777777" w:rsidTr="00450B9A">
        <w:tc>
          <w:tcPr>
            <w:tcW w:w="4508" w:type="dxa"/>
          </w:tcPr>
          <w:p w14:paraId="40B1CE0A" w14:textId="1034D243" w:rsidR="00450B9A" w:rsidRDefault="00450B9A" w:rsidP="005947E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003A267C" w14:textId="55730F75" w:rsidR="00450B9A" w:rsidRDefault="00450B9A" w:rsidP="005947E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450B9A" w14:paraId="2351B260" w14:textId="77777777" w:rsidTr="00450B9A">
        <w:tc>
          <w:tcPr>
            <w:tcW w:w="4508" w:type="dxa"/>
          </w:tcPr>
          <w:p w14:paraId="13856072" w14:textId="651D295B" w:rsidR="00450B9A" w:rsidRDefault="009D3E31" w:rsidP="005947E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  <w:p w14:paraId="5039F71B" w14:textId="77777777" w:rsidR="009D3E31" w:rsidRDefault="009D3E31" w:rsidP="005947E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1 2</w:t>
            </w:r>
          </w:p>
          <w:p w14:paraId="4E6CB9A8" w14:textId="77777777" w:rsidR="009D3E31" w:rsidRDefault="009D3E31" w:rsidP="005947E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1 3</w:t>
            </w:r>
          </w:p>
          <w:p w14:paraId="3C1B32CE" w14:textId="77777777" w:rsidR="009D3E31" w:rsidRDefault="009D3E31" w:rsidP="005947E3">
            <w:pPr>
              <w:rPr>
                <w:lang w:val="en-US"/>
              </w:rPr>
            </w:pPr>
            <w:r>
              <w:rPr>
                <w:lang w:val="en-US"/>
              </w:rPr>
              <w:t>2 2</w:t>
            </w:r>
          </w:p>
          <w:p w14:paraId="1AC686C7" w14:textId="77777777" w:rsidR="009D3E31" w:rsidRDefault="009D3E31" w:rsidP="005947E3">
            <w:pPr>
              <w:rPr>
                <w:lang w:val="en-US"/>
              </w:rPr>
            </w:pPr>
            <w:r>
              <w:rPr>
                <w:lang w:val="en-US"/>
              </w:rPr>
              <w:t>3 3</w:t>
            </w:r>
          </w:p>
          <w:p w14:paraId="27B4FB65" w14:textId="77777777" w:rsidR="009D3E31" w:rsidRDefault="002346C8" w:rsidP="005947E3">
            <w:pPr>
              <w:rPr>
                <w:lang w:val="en-US"/>
              </w:rPr>
            </w:pPr>
            <w:r>
              <w:rPr>
                <w:lang w:val="en-US"/>
              </w:rPr>
              <w:t>5 6</w:t>
            </w:r>
          </w:p>
          <w:p w14:paraId="0FD58501" w14:textId="2AC875D5" w:rsidR="002346C8" w:rsidRDefault="002346C8" w:rsidP="005947E3">
            <w:pPr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</w:tc>
        <w:tc>
          <w:tcPr>
            <w:tcW w:w="4509" w:type="dxa"/>
          </w:tcPr>
          <w:p w14:paraId="0736B66D" w14:textId="77777777" w:rsidR="00450B9A" w:rsidRDefault="009D3E31" w:rsidP="005947E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Foolish</w:t>
            </w:r>
          </w:p>
          <w:p w14:paraId="675D23D3" w14:textId="77777777" w:rsidR="009D3E31" w:rsidRDefault="009D3E31" w:rsidP="005947E3">
            <w:pPr>
              <w:rPr>
                <w:lang w:val="en-US"/>
              </w:rPr>
            </w:pPr>
            <w:r>
              <w:rPr>
                <w:lang w:val="en-US"/>
              </w:rPr>
              <w:t>Foolish</w:t>
            </w:r>
          </w:p>
          <w:p w14:paraId="0D5C2705" w14:textId="7B343F5F" w:rsidR="002346C8" w:rsidRDefault="002346C8" w:rsidP="005947E3">
            <w:pPr>
              <w:rPr>
                <w:lang w:val="en-US"/>
              </w:rPr>
            </w:pPr>
            <w:r>
              <w:rPr>
                <w:lang w:val="en-US"/>
              </w:rPr>
              <w:t>Idiot</w:t>
            </w:r>
          </w:p>
        </w:tc>
      </w:tr>
    </w:tbl>
    <w:p w14:paraId="28D5D276" w14:textId="76C0559C" w:rsidR="006C1E6E" w:rsidRDefault="006C1E6E" w:rsidP="005947E3">
      <w:pPr>
        <w:rPr>
          <w:lang w:val="en-US"/>
        </w:rPr>
      </w:pPr>
    </w:p>
    <w:p w14:paraId="4BA144B9" w14:textId="77777777" w:rsidR="006C1E6E" w:rsidRDefault="006C1E6E">
      <w:pPr>
        <w:rPr>
          <w:lang w:val="en-US"/>
        </w:rPr>
      </w:pPr>
      <w:r>
        <w:rPr>
          <w:lang w:val="en-US"/>
        </w:rPr>
        <w:br w:type="page"/>
      </w:r>
    </w:p>
    <w:p w14:paraId="60BABBB7" w14:textId="0A1318C2" w:rsidR="00450B9A" w:rsidRDefault="00870B3E" w:rsidP="00870B3E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饿了吗</w:t>
      </w:r>
    </w:p>
    <w:p w14:paraId="19A98419" w14:textId="6D112A5C" w:rsidR="00870B3E" w:rsidRDefault="00044AB5" w:rsidP="00870B3E">
      <w:pPr>
        <w:rPr>
          <w:rFonts w:hint="eastAsia"/>
          <w:lang w:val="en-US"/>
        </w:rPr>
      </w:pPr>
      <w:r>
        <w:rPr>
          <w:rFonts w:hint="eastAsia"/>
          <w:lang w:val="en-US"/>
        </w:rPr>
        <w:t>死亡魔法骑士不会魔法，就爱吃东西。</w:t>
      </w:r>
    </w:p>
    <w:p w14:paraId="4692F1EC" w14:textId="12B7BE09" w:rsidR="00044AB5" w:rsidRDefault="00044AB5" w:rsidP="00870B3E">
      <w:pPr>
        <w:rPr>
          <w:rFonts w:hint="eastAsia"/>
          <w:lang w:val="en-US"/>
        </w:rPr>
      </w:pPr>
      <w:r>
        <w:rPr>
          <w:rFonts w:hint="eastAsia"/>
          <w:lang w:val="en-US"/>
        </w:rPr>
        <w:t>一天他心血来潮，</w:t>
      </w:r>
      <w:r w:rsidRPr="00044AB5">
        <w:rPr>
          <w:rFonts w:hint="eastAsia"/>
          <w:strike/>
          <w:lang w:val="en-US"/>
        </w:rPr>
        <w:t>用刚学会的</w:t>
      </w:r>
      <w:r w:rsidRPr="00044AB5">
        <w:rPr>
          <w:rFonts w:hint="eastAsia"/>
          <w:strike/>
          <w:lang w:val="en-US"/>
        </w:rPr>
        <w:t>Python</w:t>
      </w:r>
      <w:r w:rsidRPr="00044AB5">
        <w:rPr>
          <w:rFonts w:hint="eastAsia"/>
          <w:strike/>
          <w:lang w:val="en-US"/>
        </w:rPr>
        <w:t>系爬虫</w:t>
      </w:r>
      <w:r w:rsidR="00DA2A26">
        <w:rPr>
          <w:rFonts w:hint="eastAsia"/>
          <w:strike/>
          <w:lang w:val="en-US"/>
        </w:rPr>
        <w:t>法术</w:t>
      </w:r>
      <w:r>
        <w:rPr>
          <w:rFonts w:hint="eastAsia"/>
          <w:lang w:val="en-US"/>
        </w:rPr>
        <w:t>靠毅力检索了整个饿了吗的数据，得到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家商家的美味值，每家商家的美味值各不相同。</w:t>
      </w:r>
    </w:p>
    <w:p w14:paraId="74F94428" w14:textId="26384F0B" w:rsidR="00044AB5" w:rsidRDefault="00044AB5" w:rsidP="00870B3E">
      <w:pPr>
        <w:rPr>
          <w:rFonts w:hint="eastAsia"/>
          <w:lang w:val="en-US"/>
        </w:rPr>
      </w:pPr>
      <w:r>
        <w:rPr>
          <w:rFonts w:hint="eastAsia"/>
          <w:lang w:val="en-US"/>
        </w:rPr>
        <w:t>他想知道美味值为</w:t>
      </w:r>
      <w:r>
        <w:rPr>
          <w:rFonts w:hint="eastAsia"/>
          <w:lang w:val="en-US"/>
        </w:rPr>
        <w:t>m</w:t>
      </w:r>
      <w:r>
        <w:rPr>
          <w:rFonts w:hint="eastAsia"/>
          <w:lang w:val="en-US"/>
        </w:rPr>
        <w:t>的商家在所有商家中排行第几。</w:t>
      </w:r>
    </w:p>
    <w:p w14:paraId="593D25B9" w14:textId="5D0FDE15" w:rsidR="00044AB5" w:rsidRDefault="00044AB5" w:rsidP="00870B3E">
      <w:pPr>
        <w:rPr>
          <w:rFonts w:hint="eastAsia"/>
          <w:lang w:val="en-US"/>
        </w:rPr>
      </w:pPr>
    </w:p>
    <w:p w14:paraId="40D514A5" w14:textId="77777777" w:rsidR="00044AB5" w:rsidRDefault="00044AB5" w:rsidP="00870B3E">
      <w:pPr>
        <w:rPr>
          <w:rFonts w:hint="eastAsia"/>
          <w:lang w:val="en-US"/>
        </w:rPr>
      </w:pPr>
    </w:p>
    <w:p w14:paraId="1756E218" w14:textId="7B2C6179" w:rsidR="00044AB5" w:rsidRDefault="00044AB5" w:rsidP="00044AB5">
      <w:pPr>
        <w:rPr>
          <w:rFonts w:hint="eastAsia"/>
          <w:lang w:val="en-US"/>
        </w:rPr>
      </w:pPr>
      <w:r>
        <w:rPr>
          <w:rFonts w:hint="eastAsia"/>
          <w:lang w:val="en-US"/>
        </w:rPr>
        <w:t>第一行一个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，表示接下来有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组数据，</w:t>
      </w:r>
      <w:r>
        <w:rPr>
          <w:rFonts w:hint="eastAsia"/>
          <w:lang w:val="en-US"/>
        </w:rPr>
        <w:t>对于每组数据</w:t>
      </w:r>
    </w:p>
    <w:p w14:paraId="70A445FB" w14:textId="48E78C48" w:rsidR="00044AB5" w:rsidRDefault="00044AB5" w:rsidP="00044AB5">
      <w:pPr>
        <w:rPr>
          <w:rFonts w:hint="eastAsia"/>
          <w:lang w:val="en-US"/>
        </w:rPr>
      </w:pPr>
      <w:r>
        <w:rPr>
          <w:rFonts w:hint="eastAsia"/>
          <w:lang w:val="en-US"/>
        </w:rPr>
        <w:t>第一行一个整数</w:t>
      </w:r>
      <w:r>
        <w:rPr>
          <w:rFonts w:hint="eastAsia"/>
          <w:lang w:val="en-US"/>
        </w:rPr>
        <w:t>n</w:t>
      </w:r>
    </w:p>
    <w:p w14:paraId="75FD80F7" w14:textId="3DF14AB4" w:rsidR="00044AB5" w:rsidRDefault="00044AB5" w:rsidP="00044AB5">
      <w:pPr>
        <w:rPr>
          <w:rFonts w:hint="eastAsia"/>
          <w:lang w:val="en-US"/>
        </w:rPr>
      </w:pPr>
      <w:r>
        <w:rPr>
          <w:rFonts w:hint="eastAsia"/>
          <w:lang w:val="en-US"/>
        </w:rPr>
        <w:t>接下来一行有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个整数</w:t>
      </w:r>
      <w:r>
        <w:rPr>
          <w:rFonts w:hint="eastAsia"/>
          <w:lang w:val="en-US"/>
        </w:rPr>
        <w:t>a</w:t>
      </w:r>
      <w:r>
        <w:rPr>
          <w:lang w:val="en-US"/>
        </w:rPr>
        <w:t>[i]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（表示商家的美味值）</w:t>
      </w:r>
    </w:p>
    <w:p w14:paraId="7A087DCE" w14:textId="244394AE" w:rsidR="00044AB5" w:rsidRDefault="00044AB5" w:rsidP="00044AB5">
      <w:pPr>
        <w:rPr>
          <w:rFonts w:hint="eastAsia"/>
          <w:lang w:val="en-US"/>
        </w:rPr>
      </w:pPr>
      <w:r>
        <w:rPr>
          <w:rFonts w:hint="eastAsia"/>
          <w:lang w:val="en-US"/>
        </w:rPr>
        <w:t>第三行一个整数</w:t>
      </w:r>
      <w:r>
        <w:rPr>
          <w:rFonts w:hint="eastAsia"/>
          <w:lang w:val="en-US"/>
        </w:rPr>
        <w:t xml:space="preserve">q </w:t>
      </w:r>
      <w:r>
        <w:rPr>
          <w:rFonts w:hint="eastAsia"/>
          <w:lang w:val="en-US"/>
        </w:rPr>
        <w:t>表示死亡魔法骑士的</w:t>
      </w:r>
      <w:r>
        <w:rPr>
          <w:rFonts w:hint="eastAsia"/>
          <w:lang w:val="en-US"/>
        </w:rPr>
        <w:t>q</w:t>
      </w:r>
      <w:r>
        <w:rPr>
          <w:rFonts w:hint="eastAsia"/>
          <w:lang w:val="en-US"/>
        </w:rPr>
        <w:t>次询问</w:t>
      </w:r>
    </w:p>
    <w:p w14:paraId="4FAB9780" w14:textId="7E475FB1" w:rsidR="00044AB5" w:rsidRDefault="00044AB5" w:rsidP="00044AB5">
      <w:pPr>
        <w:rPr>
          <w:rFonts w:hint="eastAsia"/>
          <w:lang w:val="en-US"/>
        </w:rPr>
      </w:pPr>
      <w:r>
        <w:rPr>
          <w:rFonts w:hint="eastAsia"/>
          <w:lang w:val="en-US"/>
        </w:rPr>
        <w:t>接下来</w:t>
      </w:r>
      <w:r>
        <w:rPr>
          <w:rFonts w:hint="eastAsia"/>
          <w:lang w:val="en-US"/>
        </w:rPr>
        <w:t>q</w:t>
      </w:r>
      <w:r>
        <w:rPr>
          <w:rFonts w:hint="eastAsia"/>
          <w:lang w:val="en-US"/>
        </w:rPr>
        <w:t>行每行一个整数</w:t>
      </w:r>
      <w:r>
        <w:rPr>
          <w:rFonts w:hint="eastAsia"/>
          <w:lang w:val="en-US"/>
        </w:rPr>
        <w:t>m</w:t>
      </w:r>
    </w:p>
    <w:p w14:paraId="4985D17C" w14:textId="77777777" w:rsidR="00044AB5" w:rsidRDefault="00044AB5" w:rsidP="00870B3E">
      <w:pPr>
        <w:rPr>
          <w:rFonts w:hint="eastAsia"/>
          <w:lang w:val="en-US"/>
        </w:rPr>
      </w:pPr>
    </w:p>
    <w:p w14:paraId="367670D1" w14:textId="03748F22" w:rsidR="00044AB5" w:rsidRDefault="00044AB5" w:rsidP="00870B3E">
      <w:pPr>
        <w:rPr>
          <w:lang w:val="en-US"/>
        </w:rPr>
      </w:pPr>
      <w:r>
        <w:rPr>
          <w:lang w:val="en-US"/>
        </w:rPr>
        <w:t>(</w:t>
      </w:r>
      <w:r>
        <w:rPr>
          <w:rFonts w:hint="eastAsia"/>
          <w:lang w:val="en-US"/>
        </w:rPr>
        <w:t>1</w:t>
      </w:r>
      <w:r>
        <w:rPr>
          <w:lang w:val="en-US"/>
        </w:rPr>
        <w:t>&lt;=n,q,m&lt;=100000,1&lt;=a[i]&lt;=1000000000,)</w:t>
      </w:r>
    </w:p>
    <w:p w14:paraId="29A3AE0C" w14:textId="77777777" w:rsidR="00044AB5" w:rsidRDefault="00044AB5" w:rsidP="00870B3E">
      <w:pPr>
        <w:rPr>
          <w:lang w:val="en-US"/>
        </w:rPr>
      </w:pPr>
    </w:p>
    <w:p w14:paraId="0758B9A9" w14:textId="0FBF432A" w:rsidR="00044AB5" w:rsidRDefault="00044AB5" w:rsidP="00870B3E">
      <w:pPr>
        <w:rPr>
          <w:rFonts w:hint="eastAsia"/>
          <w:lang w:val="en-US"/>
        </w:rPr>
      </w:pPr>
      <w:r>
        <w:rPr>
          <w:rFonts w:hint="eastAsia"/>
          <w:lang w:val="en-US"/>
        </w:rPr>
        <w:t>对于每次询问，输出对应的排行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044AB5" w14:paraId="789CF506" w14:textId="77777777" w:rsidTr="00044AB5">
        <w:tc>
          <w:tcPr>
            <w:tcW w:w="4508" w:type="dxa"/>
          </w:tcPr>
          <w:p w14:paraId="00DECD2E" w14:textId="3B35D91D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输入</w:t>
            </w:r>
          </w:p>
        </w:tc>
        <w:tc>
          <w:tcPr>
            <w:tcW w:w="4509" w:type="dxa"/>
          </w:tcPr>
          <w:p w14:paraId="7E720E56" w14:textId="1BD70F18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输出</w:t>
            </w:r>
          </w:p>
        </w:tc>
      </w:tr>
      <w:tr w:rsidR="00044AB5" w14:paraId="58DD41E5" w14:textId="77777777" w:rsidTr="00044AB5">
        <w:tc>
          <w:tcPr>
            <w:tcW w:w="4508" w:type="dxa"/>
          </w:tcPr>
          <w:p w14:paraId="246AD23A" w14:textId="3622CB73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  <w:p w14:paraId="46F7A55C" w14:textId="77777777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  <w:p w14:paraId="113D343F" w14:textId="77777777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2 3 4 1 6</w:t>
            </w:r>
          </w:p>
          <w:p w14:paraId="4128FB5C" w14:textId="77777777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  <w:p w14:paraId="19101364" w14:textId="77777777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  <w:p w14:paraId="4BD6CC1B" w14:textId="77777777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  <w:p w14:paraId="48EA738F" w14:textId="77777777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  <w:p w14:paraId="32605ED4" w14:textId="77777777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  <w:p w14:paraId="3870CF42" w14:textId="6FE3CBD9" w:rsidR="00044AB5" w:rsidRDefault="00044AB5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4509" w:type="dxa"/>
          </w:tcPr>
          <w:p w14:paraId="6C818714" w14:textId="77777777" w:rsidR="00044AB5" w:rsidRDefault="00A323F0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  <w:p w14:paraId="5660C661" w14:textId="77777777" w:rsidR="00A323F0" w:rsidRDefault="00A323F0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  <w:p w14:paraId="02E6DD8E" w14:textId="77777777" w:rsidR="00A323F0" w:rsidRDefault="00A323F0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  <w:p w14:paraId="1B2A619B" w14:textId="77777777" w:rsidR="00A323F0" w:rsidRDefault="00A323F0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  <w:p w14:paraId="4909F589" w14:textId="77777777" w:rsidR="00A323F0" w:rsidRDefault="00A323F0" w:rsidP="00870B3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  <w:p w14:paraId="5ACBD5FD" w14:textId="77777777" w:rsidR="00A323F0" w:rsidRDefault="00A323F0" w:rsidP="00870B3E">
            <w:pPr>
              <w:rPr>
                <w:rFonts w:hint="eastAsia"/>
                <w:lang w:val="en-US"/>
              </w:rPr>
            </w:pPr>
          </w:p>
        </w:tc>
      </w:tr>
    </w:tbl>
    <w:p w14:paraId="3780635F" w14:textId="1E1D7019" w:rsidR="00044AB5" w:rsidRPr="00044AB5" w:rsidRDefault="00044AB5" w:rsidP="00870B3E">
      <w:pPr>
        <w:rPr>
          <w:rFonts w:hint="eastAsia"/>
          <w:lang w:val="en-US"/>
        </w:rPr>
      </w:pPr>
    </w:p>
    <w:sectPr w:rsidR="00044AB5" w:rsidRPr="00044A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21ADF" w14:textId="77777777" w:rsidR="00661BA7" w:rsidRDefault="00661BA7">
      <w:pPr>
        <w:spacing w:after="0" w:line="240" w:lineRule="auto"/>
      </w:pPr>
      <w:r>
        <w:separator/>
      </w:r>
    </w:p>
    <w:p w14:paraId="558DCEC0" w14:textId="77777777" w:rsidR="00661BA7" w:rsidRDefault="00661BA7"/>
    <w:p w14:paraId="3C4191C3" w14:textId="77777777" w:rsidR="00661BA7" w:rsidRDefault="00661BA7"/>
  </w:endnote>
  <w:endnote w:type="continuationSeparator" w:id="0">
    <w:p w14:paraId="1F1EE253" w14:textId="77777777" w:rsidR="00661BA7" w:rsidRDefault="00661BA7">
      <w:pPr>
        <w:spacing w:after="0" w:line="240" w:lineRule="auto"/>
      </w:pPr>
      <w:r>
        <w:continuationSeparator/>
      </w:r>
    </w:p>
    <w:p w14:paraId="7EDD4BC9" w14:textId="77777777" w:rsidR="00661BA7" w:rsidRDefault="00661BA7"/>
    <w:p w14:paraId="0AB162B9" w14:textId="77777777" w:rsidR="00661BA7" w:rsidRDefault="00661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F27B6" w14:textId="77777777" w:rsidR="002F1635" w:rsidRDefault="002F163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7FFE4" w14:textId="77777777" w:rsidR="002F1635" w:rsidRDefault="0077215F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9A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7692B" w14:textId="77777777" w:rsidR="002F1635" w:rsidRDefault="002F163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C542A" w14:textId="77777777" w:rsidR="00661BA7" w:rsidRDefault="00661BA7">
      <w:pPr>
        <w:spacing w:after="0" w:line="240" w:lineRule="auto"/>
      </w:pPr>
      <w:r>
        <w:separator/>
      </w:r>
    </w:p>
    <w:p w14:paraId="6AF5867A" w14:textId="77777777" w:rsidR="00661BA7" w:rsidRDefault="00661BA7"/>
    <w:p w14:paraId="6834F180" w14:textId="77777777" w:rsidR="00661BA7" w:rsidRDefault="00661BA7"/>
  </w:footnote>
  <w:footnote w:type="continuationSeparator" w:id="0">
    <w:p w14:paraId="70F75368" w14:textId="77777777" w:rsidR="00661BA7" w:rsidRDefault="00661BA7">
      <w:pPr>
        <w:spacing w:after="0" w:line="240" w:lineRule="auto"/>
      </w:pPr>
      <w:r>
        <w:continuationSeparator/>
      </w:r>
    </w:p>
    <w:p w14:paraId="5B47BEA1" w14:textId="77777777" w:rsidR="00661BA7" w:rsidRDefault="00661BA7"/>
    <w:p w14:paraId="6A691E72" w14:textId="77777777" w:rsidR="00661BA7" w:rsidRDefault="00661BA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09DC0" w14:textId="77777777" w:rsidR="002F1635" w:rsidRDefault="002F1635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8F087" w14:textId="77777777" w:rsidR="002F1635" w:rsidRDefault="002F1635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8B922" w14:textId="77777777" w:rsidR="002F1635" w:rsidRDefault="002F1635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762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1D4F0DC3"/>
    <w:multiLevelType w:val="hybridMultilevel"/>
    <w:tmpl w:val="B8AACEBC"/>
    <w:lvl w:ilvl="0" w:tplc="132604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66"/>
    <w:rsid w:val="00030BD4"/>
    <w:rsid w:val="00032AE6"/>
    <w:rsid w:val="00044AB5"/>
    <w:rsid w:val="0019156A"/>
    <w:rsid w:val="001A0435"/>
    <w:rsid w:val="001B2DBC"/>
    <w:rsid w:val="001F00C5"/>
    <w:rsid w:val="001F7D70"/>
    <w:rsid w:val="00202C12"/>
    <w:rsid w:val="0023004D"/>
    <w:rsid w:val="002346C8"/>
    <w:rsid w:val="002944AC"/>
    <w:rsid w:val="002F1635"/>
    <w:rsid w:val="00343153"/>
    <w:rsid w:val="00347100"/>
    <w:rsid w:val="00385C1D"/>
    <w:rsid w:val="003D3013"/>
    <w:rsid w:val="003F4266"/>
    <w:rsid w:val="00417D9B"/>
    <w:rsid w:val="0042721D"/>
    <w:rsid w:val="004402D0"/>
    <w:rsid w:val="00450B9A"/>
    <w:rsid w:val="004F57A5"/>
    <w:rsid w:val="005317C7"/>
    <w:rsid w:val="00545343"/>
    <w:rsid w:val="005459EE"/>
    <w:rsid w:val="005675F6"/>
    <w:rsid w:val="005809B8"/>
    <w:rsid w:val="00594363"/>
    <w:rsid w:val="005947E3"/>
    <w:rsid w:val="005D1F54"/>
    <w:rsid w:val="0063631D"/>
    <w:rsid w:val="00661BA7"/>
    <w:rsid w:val="0069282E"/>
    <w:rsid w:val="006C1E6E"/>
    <w:rsid w:val="00711C26"/>
    <w:rsid w:val="00731177"/>
    <w:rsid w:val="00770284"/>
    <w:rsid w:val="0077215F"/>
    <w:rsid w:val="00782968"/>
    <w:rsid w:val="007A1D3A"/>
    <w:rsid w:val="007B0919"/>
    <w:rsid w:val="007B7A06"/>
    <w:rsid w:val="007E240A"/>
    <w:rsid w:val="008029AF"/>
    <w:rsid w:val="00866EF6"/>
    <w:rsid w:val="00870B3E"/>
    <w:rsid w:val="00880203"/>
    <w:rsid w:val="008C18AA"/>
    <w:rsid w:val="0090224C"/>
    <w:rsid w:val="00906CB4"/>
    <w:rsid w:val="00940F6B"/>
    <w:rsid w:val="00952611"/>
    <w:rsid w:val="0096227A"/>
    <w:rsid w:val="00973D1F"/>
    <w:rsid w:val="0099149A"/>
    <w:rsid w:val="009D3E31"/>
    <w:rsid w:val="009F3C8F"/>
    <w:rsid w:val="00A050F3"/>
    <w:rsid w:val="00A3073C"/>
    <w:rsid w:val="00A323F0"/>
    <w:rsid w:val="00AD4D2B"/>
    <w:rsid w:val="00B00C11"/>
    <w:rsid w:val="00B04EFB"/>
    <w:rsid w:val="00B35DE0"/>
    <w:rsid w:val="00B66E0A"/>
    <w:rsid w:val="00BB1303"/>
    <w:rsid w:val="00BE44BB"/>
    <w:rsid w:val="00BF10F9"/>
    <w:rsid w:val="00C06FAB"/>
    <w:rsid w:val="00C71C62"/>
    <w:rsid w:val="00C806B3"/>
    <w:rsid w:val="00C8195C"/>
    <w:rsid w:val="00C96D25"/>
    <w:rsid w:val="00CB37AE"/>
    <w:rsid w:val="00CC05C1"/>
    <w:rsid w:val="00D11E4A"/>
    <w:rsid w:val="00D131FE"/>
    <w:rsid w:val="00D13574"/>
    <w:rsid w:val="00D36C7B"/>
    <w:rsid w:val="00DA2A26"/>
    <w:rsid w:val="00DA79DF"/>
    <w:rsid w:val="00E45FDC"/>
    <w:rsid w:val="00E65135"/>
    <w:rsid w:val="00E92974"/>
    <w:rsid w:val="00EE6AD3"/>
    <w:rsid w:val="00F30313"/>
    <w:rsid w:val="00FC585A"/>
    <w:rsid w:val="00FE67BB"/>
    <w:rsid w:val="00FE7B0C"/>
    <w:rsid w:val="00F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6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77215F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页眉字符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脚字符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标题字符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1">
    <w:name w:val="Quote"/>
    <w:basedOn w:val="a1"/>
    <w:next w:val="a1"/>
    <w:link w:val="af2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2">
    <w:name w:val="引用字符"/>
    <w:basedOn w:val="a2"/>
    <w:link w:val="af1"/>
    <w:uiPriority w:val="29"/>
    <w:semiHidden/>
    <w:rPr>
      <w:i/>
      <w:iCs/>
      <w:sz w:val="36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4">
    <w:name w:val="明显引用字符"/>
    <w:basedOn w:val="a2"/>
    <w:link w:val="af3"/>
    <w:uiPriority w:val="30"/>
    <w:semiHidden/>
    <w:rPr>
      <w:b/>
      <w:i/>
      <w:iCs/>
      <w:color w:val="266CBF" w:themeColor="accent1"/>
      <w:sz w:val="36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6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7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8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9">
    <w:name w:val="Placeholder Text"/>
    <w:basedOn w:val="a2"/>
    <w:uiPriority w:val="99"/>
    <w:semiHidden/>
    <w:rPr>
      <w:color w:val="808080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标题字符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b">
    <w:name w:val="Hyperlink"/>
    <w:basedOn w:val="a2"/>
    <w:uiPriority w:val="99"/>
    <w:unhideWhenUsed/>
    <w:rPr>
      <w:color w:val="266CBF" w:themeColor="hyperlink"/>
      <w:u w:val="single"/>
    </w:rPr>
  </w:style>
  <w:style w:type="table" w:styleId="afc">
    <w:name w:val="Table Grid"/>
    <w:basedOn w:val="a3"/>
    <w:uiPriority w:val="39"/>
    <w:rsid w:val="00D13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2"/>
    <w:rsid w:val="007B0919"/>
  </w:style>
  <w:style w:type="character" w:customStyle="1" w:styleId="mn">
    <w:name w:val="mn"/>
    <w:basedOn w:val="a2"/>
    <w:rsid w:val="007B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ccccccccchy/Library/Containers/com.microsoft.Word/Data/Library/Caches/2052/TM10002083/&#21046;&#20316;&#28165;&#21333;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制作清单.dotx</Template>
  <TotalTime>176</TotalTime>
  <Pages>12</Pages>
  <Words>853</Words>
  <Characters>3515</Characters>
  <Application>Microsoft Macintosh Word</Application>
  <DocSecurity>0</DocSecurity>
  <Lines>251</Lines>
  <Paragraphs>272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陈鸿宇</dc:creator>
  <cp:keywords/>
  <dc:description/>
  <cp:lastModifiedBy>陈 鸿宇</cp:lastModifiedBy>
  <cp:revision>25</cp:revision>
  <dcterms:created xsi:type="dcterms:W3CDTF">2018-03-12T07:33:00Z</dcterms:created>
  <dcterms:modified xsi:type="dcterms:W3CDTF">2018-05-19T15:47:00Z</dcterms:modified>
</cp:coreProperties>
</file>